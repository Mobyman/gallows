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ФЕДЕРАЛЬНОЕ АГЕНТСТВО СВЯЗИ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ГОСУДАРСТВЕННОЕ ОБРАЗОВАТЕЛЬНОЕ УЧРЕЖДЕНИЕ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ВЫСШЕГО ПРОФЕССИОНАЛЬНОГО ОБРАЗОВАНИЯ</w:t>
      </w:r>
    </w:p>
    <w:p w:rsidR="00FA2E4D" w:rsidRPr="00FA0BDF" w:rsidRDefault="00FA2E4D" w:rsidP="00534401">
      <w:pPr>
        <w:pStyle w:val="a6"/>
        <w:spacing w:after="0"/>
        <w:contextualSpacing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:rsidR="00534401" w:rsidRPr="00FA0BDF" w:rsidRDefault="00534401" w:rsidP="00FA2E4D">
      <w:pPr>
        <w:pStyle w:val="a6"/>
        <w:spacing w:after="0"/>
        <w:jc w:val="right"/>
        <w:rPr>
          <w:sz w:val="28"/>
          <w:szCs w:val="28"/>
        </w:rPr>
      </w:pPr>
    </w:p>
    <w:p w:rsidR="00534401" w:rsidRPr="00FA0BDF" w:rsidRDefault="00534401" w:rsidP="00FA2E4D">
      <w:pPr>
        <w:pStyle w:val="a6"/>
        <w:spacing w:after="0"/>
        <w:jc w:val="right"/>
        <w:rPr>
          <w:sz w:val="28"/>
          <w:szCs w:val="28"/>
        </w:rPr>
      </w:pPr>
    </w:p>
    <w:p w:rsidR="00FB5B3B" w:rsidRDefault="00FB5B3B" w:rsidP="00FB5B3B">
      <w:pPr>
        <w:pStyle w:val="a6"/>
        <w:spacing w:before="0" w:beforeAutospacing="0" w:after="0"/>
        <w:contextualSpacing/>
        <w:jc w:val="right"/>
        <w:rPr>
          <w:sz w:val="28"/>
          <w:szCs w:val="28"/>
        </w:rPr>
      </w:pPr>
    </w:p>
    <w:p w:rsidR="00FB5B3B" w:rsidRPr="00FA0BDF" w:rsidRDefault="00FB5B3B" w:rsidP="00FB5B3B">
      <w:pPr>
        <w:pStyle w:val="a6"/>
        <w:spacing w:before="0" w:before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gramStart"/>
      <w:r>
        <w:rPr>
          <w:sz w:val="28"/>
          <w:szCs w:val="28"/>
        </w:rPr>
        <w:t>ВС</w:t>
      </w:r>
      <w:proofErr w:type="gramEnd"/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Самостоятельная работа</w:t>
      </w:r>
    </w:p>
    <w:p w:rsidR="00FA0BDF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  <w:r w:rsidRPr="00FA0BDF">
        <w:rPr>
          <w:sz w:val="28"/>
          <w:szCs w:val="28"/>
        </w:rPr>
        <w:t>Отказоустойчивая сетевая игра «Виселица»</w:t>
      </w:r>
    </w:p>
    <w:p w:rsidR="00FA2E4D" w:rsidRPr="005F3746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BF6991" w:rsidRPr="005F3746" w:rsidRDefault="00BF6991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FA2E4D">
      <w:pPr>
        <w:pStyle w:val="a6"/>
        <w:spacing w:after="0"/>
        <w:jc w:val="center"/>
        <w:rPr>
          <w:sz w:val="28"/>
          <w:szCs w:val="28"/>
        </w:rPr>
      </w:pPr>
    </w:p>
    <w:p w:rsidR="00FA2E4D" w:rsidRPr="00FA0BDF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ВЫПОЛНИЛ</w:t>
      </w:r>
      <w:r w:rsidR="00FA0BDF">
        <w:rPr>
          <w:sz w:val="28"/>
          <w:szCs w:val="28"/>
        </w:rPr>
        <w:t>И</w:t>
      </w:r>
      <w:r w:rsidRPr="00FA0BDF">
        <w:rPr>
          <w:sz w:val="28"/>
          <w:szCs w:val="28"/>
        </w:rPr>
        <w:t>:</w:t>
      </w:r>
    </w:p>
    <w:p w:rsidR="00FA2E4D" w:rsidRPr="00FA0BDF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студент</w:t>
      </w:r>
      <w:r w:rsidR="00FA0BDF">
        <w:rPr>
          <w:sz w:val="28"/>
          <w:szCs w:val="28"/>
        </w:rPr>
        <w:t>ы</w:t>
      </w:r>
      <w:r w:rsidRPr="00FA0BDF">
        <w:rPr>
          <w:sz w:val="28"/>
          <w:szCs w:val="28"/>
        </w:rPr>
        <w:t xml:space="preserve"> гр. ВМ</w:t>
      </w:r>
      <w:r w:rsidRPr="00FA0BDF">
        <w:rPr>
          <w:rFonts w:eastAsia="SimSun"/>
          <w:sz w:val="28"/>
          <w:szCs w:val="28"/>
        </w:rPr>
        <w:t>-88</w:t>
      </w:r>
    </w:p>
    <w:p w:rsidR="00FA2E4D" w:rsidRDefault="00FA2E4D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 w:rsidRPr="00FA0BDF">
        <w:rPr>
          <w:sz w:val="28"/>
          <w:szCs w:val="28"/>
        </w:rPr>
        <w:t>Егоров И.Ю.</w:t>
      </w:r>
    </w:p>
    <w:p w:rsidR="00FA0BDF" w:rsidRDefault="00FA0BDF" w:rsidP="00390A4B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Барановский В.А.</w:t>
      </w:r>
    </w:p>
    <w:p w:rsidR="00FB5B3B" w:rsidRPr="00FA0BDF" w:rsidRDefault="00FB5B3B" w:rsidP="00390A4B">
      <w:pPr>
        <w:pStyle w:val="a6"/>
        <w:spacing w:before="0" w:beforeAutospacing="0" w:after="0"/>
        <w:jc w:val="right"/>
        <w:rPr>
          <w:sz w:val="28"/>
          <w:szCs w:val="28"/>
        </w:rPr>
      </w:pPr>
    </w:p>
    <w:p w:rsidR="00FA0BDF" w:rsidRDefault="00BF6991" w:rsidP="00BF6991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BF6991" w:rsidRPr="00BF6991" w:rsidRDefault="00BF6991" w:rsidP="00BF6991">
      <w:pPr>
        <w:pStyle w:val="a6"/>
        <w:spacing w:before="0" w:before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Майданов Ю.С.</w:t>
      </w:r>
    </w:p>
    <w:p w:rsidR="00BF6991" w:rsidRPr="00FB5B3B" w:rsidRDefault="00BF6991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Pr="00FA0BDF" w:rsidRDefault="00FA0BDF" w:rsidP="00FA2E4D">
      <w:pPr>
        <w:pStyle w:val="a6"/>
        <w:spacing w:after="0"/>
        <w:jc w:val="center"/>
        <w:rPr>
          <w:sz w:val="28"/>
          <w:szCs w:val="28"/>
        </w:rPr>
      </w:pPr>
    </w:p>
    <w:p w:rsidR="00534401" w:rsidRPr="00FA0BDF" w:rsidRDefault="00534401" w:rsidP="00FA2E4D">
      <w:pPr>
        <w:pStyle w:val="a6"/>
        <w:spacing w:after="0"/>
        <w:jc w:val="center"/>
        <w:rPr>
          <w:sz w:val="28"/>
          <w:szCs w:val="28"/>
        </w:rPr>
      </w:pPr>
    </w:p>
    <w:p w:rsidR="00FA0BDF" w:rsidRPr="00FA0BDF" w:rsidRDefault="00FB5B3B" w:rsidP="00534401">
      <w:pPr>
        <w:pStyle w:val="a6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  <w:r w:rsidR="00FA0BDF" w:rsidRPr="00FA0BDF">
        <w:rPr>
          <w:sz w:val="28"/>
          <w:szCs w:val="28"/>
        </w:rPr>
        <w:t xml:space="preserve"> 2011</w:t>
      </w:r>
    </w:p>
    <w:p w:rsidR="00FA0BDF" w:rsidRDefault="00FA0BDF" w:rsidP="00FA0BDF">
      <w:pPr>
        <w:pStyle w:val="a6"/>
        <w:spacing w:after="0"/>
        <w:rPr>
          <w:b/>
          <w:sz w:val="28"/>
          <w:szCs w:val="28"/>
        </w:rPr>
      </w:pPr>
      <w:r w:rsidRPr="00FA0BDF">
        <w:rPr>
          <w:sz w:val="28"/>
          <w:szCs w:val="28"/>
        </w:rPr>
        <w:br w:type="page"/>
      </w:r>
      <w:r w:rsidRPr="00FA0BDF">
        <w:rPr>
          <w:b/>
          <w:sz w:val="28"/>
          <w:szCs w:val="28"/>
        </w:rPr>
        <w:lastRenderedPageBreak/>
        <w:t>Цель работы:</w:t>
      </w:r>
    </w:p>
    <w:p w:rsidR="00FA0BDF" w:rsidRPr="00FA0BDF" w:rsidRDefault="00FA0BDF" w:rsidP="00FA0BDF">
      <w:pPr>
        <w:pStyle w:val="a6"/>
        <w:spacing w:after="0"/>
        <w:ind w:left="720"/>
        <w:rPr>
          <w:b/>
          <w:sz w:val="28"/>
          <w:szCs w:val="28"/>
        </w:rPr>
      </w:pPr>
    </w:p>
    <w:p w:rsidR="00FA0BDF" w:rsidRPr="00FA0BDF" w:rsidRDefault="00FA0BDF" w:rsidP="00FA0BDF">
      <w:pPr>
        <w:pStyle w:val="a6"/>
        <w:tabs>
          <w:tab w:val="left" w:pos="426"/>
        </w:tabs>
        <w:spacing w:after="0"/>
        <w:ind w:left="284"/>
        <w:rPr>
          <w:sz w:val="28"/>
          <w:szCs w:val="28"/>
        </w:rPr>
      </w:pPr>
      <w:r w:rsidRPr="00FA0BDF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сервер-клиент приложение учитывая некоторые аспекты реализации</w:t>
      </w:r>
      <w:r w:rsidRPr="00FA0BDF">
        <w:rPr>
          <w:sz w:val="28"/>
          <w:szCs w:val="28"/>
        </w:rPr>
        <w:t>:</w:t>
      </w:r>
    </w:p>
    <w:p w:rsidR="00FA0BDF" w:rsidRDefault="00FA0BDF" w:rsidP="00FA0BDF">
      <w:pPr>
        <w:pStyle w:val="1"/>
        <w:tabs>
          <w:tab w:val="left" w:pos="426"/>
        </w:tabs>
        <w:ind w:left="284"/>
        <w:rPr>
          <w:rStyle w:val="apple-style-span"/>
        </w:rPr>
      </w:pPr>
      <w:r w:rsidRPr="00FA0BDF">
        <w:rPr>
          <w:rStyle w:val="apple-style-span"/>
        </w:rPr>
        <w:t>1. При отказе клиента сервер должен продолжить функционирование, сообщив второму пользователю об уходе первого.</w:t>
      </w:r>
      <w:r w:rsidRPr="00FA0BDF">
        <w:br/>
      </w:r>
      <w:r w:rsidRPr="00FA0BDF">
        <w:rPr>
          <w:rStyle w:val="apple-style-span"/>
        </w:rPr>
        <w:t>2. При отказе сервера клиенты должны это распознать и вывести сообщение, после этого завершив работу.</w:t>
      </w:r>
      <w:r w:rsidRPr="00FA0BDF">
        <w:br/>
      </w:r>
      <w:r w:rsidRPr="00FA0BDF">
        <w:rPr>
          <w:rStyle w:val="apple-style-span"/>
        </w:rPr>
        <w:t>3. Во всех процессах передачи данных по сети реализовать проверку протокола и контроль объема переданных данных. При некорректных действиях клиента сервер должен сделать пометку в логе и отключить данного клиента.</w:t>
      </w:r>
      <w:r w:rsidRPr="00FA0BDF">
        <w:br/>
      </w:r>
      <w:r w:rsidRPr="00FA0BDF">
        <w:rPr>
          <w:rStyle w:val="apple-style-span"/>
        </w:rPr>
        <w:t xml:space="preserve">4. Необходимо реализовать альтернативный сервер управления с протоколом синхронизации между основным и альтернативным серверами. При отказе основного сервера клиенты должны переключится на альтернативный </w:t>
      </w:r>
      <w:proofErr w:type="gramStart"/>
      <w:r w:rsidRPr="00FA0BDF">
        <w:rPr>
          <w:rStyle w:val="apple-style-span"/>
        </w:rPr>
        <w:t>сервер</w:t>
      </w:r>
      <w:proofErr w:type="gramEnd"/>
      <w:r w:rsidRPr="00FA0BDF">
        <w:rPr>
          <w:rStyle w:val="apple-style-span"/>
        </w:rPr>
        <w:t xml:space="preserve"> сохранив состояние.</w:t>
      </w:r>
    </w:p>
    <w:p w:rsidR="00FA0BDF" w:rsidRPr="00FA0BDF" w:rsidRDefault="00FA0BDF" w:rsidP="00FA0BDF">
      <w:pPr>
        <w:pStyle w:val="a6"/>
        <w:tabs>
          <w:tab w:val="left" w:pos="426"/>
        </w:tabs>
        <w:spacing w:after="0"/>
        <w:ind w:left="284"/>
        <w:jc w:val="both"/>
        <w:rPr>
          <w:sz w:val="28"/>
          <w:szCs w:val="28"/>
        </w:rPr>
      </w:pPr>
    </w:p>
    <w:p w:rsidR="00FA0BDF" w:rsidRPr="00FA0BDF" w:rsidRDefault="00A367B1" w:rsidP="00FA0BDF">
      <w:pPr>
        <w:pStyle w:val="a6"/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FA0BDF" w:rsidRPr="00FA0BDF">
        <w:rPr>
          <w:b/>
          <w:sz w:val="28"/>
          <w:szCs w:val="28"/>
        </w:rPr>
        <w:t xml:space="preserve"> программы:</w:t>
      </w:r>
    </w:p>
    <w:p w:rsidR="00FA0BDF" w:rsidRPr="00FA0BDF" w:rsidRDefault="00FA0BDF" w:rsidP="00FA0BDF">
      <w:pPr>
        <w:pStyle w:val="a6"/>
        <w:spacing w:after="0"/>
        <w:jc w:val="both"/>
        <w:rPr>
          <w:sz w:val="28"/>
          <w:szCs w:val="28"/>
        </w:rPr>
      </w:pPr>
    </w:p>
    <w:p w:rsidR="00FA0BDF" w:rsidRDefault="00FA0BDF" w:rsidP="00FA0BDF">
      <w:pPr>
        <w:pStyle w:val="a6"/>
        <w:numPr>
          <w:ilvl w:val="0"/>
          <w:numId w:val="2"/>
        </w:numPr>
        <w:spacing w:after="0"/>
        <w:jc w:val="both"/>
        <w:rPr>
          <w:rStyle w:val="apple-style-span"/>
          <w:rFonts w:eastAsia="StarSymbol"/>
          <w:color w:val="000000"/>
          <w:sz w:val="28"/>
          <w:szCs w:val="28"/>
        </w:r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При отказе клиента сервер должен продолжить функционирование, сообщив второму пользователю об уходе первого.</w:t>
      </w:r>
    </w:p>
    <w:p w:rsidR="00FA0BDF" w:rsidRPr="00FA0BDF" w:rsidRDefault="00FA0BDF" w:rsidP="00FA0BDF">
      <w:pPr>
        <w:pStyle w:val="a6"/>
        <w:spacing w:after="0"/>
        <w:jc w:val="both"/>
        <w:rPr>
          <w:rFonts w:eastAsia="StarSymbol"/>
          <w:color w:val="000000"/>
          <w:sz w:val="28"/>
          <w:szCs w:val="28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after="0"/>
        <w:jc w:val="both"/>
        <w:rPr>
          <w:rFonts w:ascii="Consolas" w:hAnsi="Consolas"/>
          <w:b/>
          <w:sz w:val="22"/>
          <w:u w:val="single"/>
          <w:lang w:val="en-US"/>
        </w:rPr>
      </w:pPr>
      <w:r w:rsidRPr="00FA0BDF">
        <w:rPr>
          <w:rFonts w:ascii="Consolas" w:hAnsi="Consolas"/>
          <w:b/>
          <w:sz w:val="22"/>
          <w:u w:val="single"/>
          <w:lang w:val="en-US"/>
        </w:rPr>
        <w:t>protocol_server.py: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after="0"/>
        <w:jc w:val="both"/>
        <w:rPr>
          <w:rFonts w:ascii="Consolas" w:hAnsi="Consolas"/>
          <w:b/>
          <w:sz w:val="20"/>
          <w:lang w:val="en-US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try</w:t>
      </w:r>
      <w:proofErr w:type="gramEnd"/>
      <w:r w:rsidRPr="00FA0BDF">
        <w:rPr>
          <w:rFonts w:ascii="Consolas" w:hAnsi="Consolas"/>
          <w:sz w:val="20"/>
          <w:lang w:val="en-US"/>
        </w:rPr>
        <w:t>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text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sock.recv(128)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parse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text.split("@")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except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socket.error, detail: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userscount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-= 1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logger.info(</w:t>
      </w:r>
      <w:proofErr w:type="gramEnd"/>
      <w:r w:rsidRPr="00FA0BDF">
        <w:rPr>
          <w:rFonts w:ascii="Consolas" w:hAnsi="Consolas"/>
          <w:b/>
          <w:sz w:val="20"/>
          <w:lang w:val="en-US"/>
        </w:rPr>
        <w:t>name + " has been disconnected!")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del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users[sock]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new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= None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sendmsg(</w:t>
      </w:r>
      <w:proofErr w:type="gramEnd"/>
      <w:r w:rsidRPr="00FA0BDF">
        <w:rPr>
          <w:rFonts w:ascii="Consolas" w:hAnsi="Consolas"/>
          <w:b/>
          <w:sz w:val="20"/>
          <w:lang w:val="en-US"/>
        </w:rPr>
        <w:t>ANSWER_USERCOUNT + "_%s@" % (userscount), sock)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break</w:t>
      </w:r>
      <w:proofErr w:type="gramEnd"/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proofErr w:type="gramStart"/>
      <w:r w:rsidRPr="00FA0BDF">
        <w:rPr>
          <w:rFonts w:ascii="Consolas" w:hAnsi="Consolas"/>
          <w:sz w:val="20"/>
          <w:lang w:val="en-US"/>
        </w:rPr>
        <w:t>if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not text: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logger.info(</w:t>
      </w:r>
      <w:proofErr w:type="gramEnd"/>
      <w:r w:rsidRPr="00FA0BDF">
        <w:rPr>
          <w:rFonts w:ascii="Consolas" w:hAnsi="Consolas"/>
          <w:b/>
          <w:sz w:val="20"/>
          <w:lang w:val="en-US"/>
        </w:rPr>
        <w:t xml:space="preserve">name + " has been disconnected!") </w:t>
      </w:r>
      <w:r w:rsidRPr="00FA0BDF">
        <w:rPr>
          <w:rFonts w:ascii="Consolas" w:hAnsi="Consolas"/>
          <w:b/>
          <w:sz w:val="20"/>
        </w:rPr>
        <w:t>#запись события отключения в лог</w:t>
      </w:r>
    </w:p>
    <w:p w:rsidR="00FA0BDF" w:rsidRPr="00D61757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new</w:t>
      </w:r>
      <w:proofErr w:type="gramEnd"/>
      <w:r w:rsidRPr="00D61757">
        <w:rPr>
          <w:rFonts w:ascii="Consolas" w:hAnsi="Consolas"/>
          <w:sz w:val="20"/>
        </w:rPr>
        <w:t xml:space="preserve"> = </w:t>
      </w:r>
      <w:r w:rsidRPr="00FA0BDF">
        <w:rPr>
          <w:rFonts w:ascii="Consolas" w:hAnsi="Consolas"/>
          <w:sz w:val="20"/>
          <w:lang w:val="en-US"/>
        </w:rPr>
        <w:t>None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 w:rsidRPr="00D61757">
        <w:rPr>
          <w:rFonts w:ascii="Consolas" w:hAnsi="Consolas"/>
          <w:sz w:val="20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sleep(</w:t>
      </w:r>
      <w:proofErr w:type="gramEnd"/>
      <w:r w:rsidRPr="00FA0BDF">
        <w:rPr>
          <w:rFonts w:ascii="Consolas" w:hAnsi="Consolas"/>
          <w:sz w:val="20"/>
          <w:lang w:val="en-US"/>
        </w:rPr>
        <w:t>1)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userscount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-= 1</w:t>
      </w:r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sock.close()</w:t>
      </w:r>
      <w:proofErr w:type="gramEnd"/>
    </w:p>
    <w:p w:rsidR="00FA0BDF" w:rsidRP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sz w:val="20"/>
          <w:lang w:val="en-US"/>
        </w:rPr>
        <w:t>del</w:t>
      </w:r>
      <w:proofErr w:type="gramEnd"/>
      <w:r w:rsidRPr="00FA0BDF">
        <w:rPr>
          <w:rFonts w:ascii="Consolas" w:hAnsi="Consolas"/>
          <w:sz w:val="20"/>
          <w:lang w:val="en-US"/>
        </w:rPr>
        <w:t xml:space="preserve"> users[sock]</w:t>
      </w:r>
    </w:p>
    <w:p w:rsidR="00FA0BDF" w:rsidRDefault="00FA0BDF" w:rsidP="00FA0BDF">
      <w:pPr>
        <w:pStyle w:val="a6"/>
        <w:pBdr>
          <w:left w:val="single" w:sz="4" w:space="4" w:color="auto"/>
        </w:pBdr>
        <w:shd w:val="clear" w:color="auto" w:fill="B6DDE8" w:themeFill="accent5" w:themeFillTint="66"/>
        <w:spacing w:before="0" w:beforeAutospacing="0" w:after="0"/>
        <w:contextualSpacing/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 xml:space="preserve"> </w:t>
      </w:r>
      <w:proofErr w:type="gramStart"/>
      <w:r w:rsidRPr="00FA0BDF">
        <w:rPr>
          <w:rFonts w:ascii="Consolas" w:hAnsi="Consolas"/>
          <w:b/>
          <w:sz w:val="20"/>
          <w:lang w:val="en-US"/>
        </w:rPr>
        <w:t>sendmsg(</w:t>
      </w:r>
      <w:proofErr w:type="gramEnd"/>
      <w:r w:rsidRPr="00FA0BDF">
        <w:rPr>
          <w:rFonts w:ascii="Consolas" w:hAnsi="Consolas"/>
          <w:b/>
          <w:sz w:val="20"/>
          <w:lang w:val="en-US"/>
        </w:rPr>
        <w:t>ANSWER_USERCOUNT + "_%s@" % (userscount), sock)</w:t>
      </w:r>
      <w:r>
        <w:rPr>
          <w:rFonts w:ascii="Consolas" w:hAnsi="Consolas"/>
          <w:b/>
          <w:sz w:val="20"/>
          <w:lang w:val="en-US"/>
        </w:rPr>
        <w:t xml:space="preserve">         </w:t>
      </w:r>
    </w:p>
    <w:p w:rsidR="00FA0BDF" w:rsidRPr="00FA0BDF" w:rsidRDefault="00FA0BDF" w:rsidP="00FA0BDF">
      <w:pPr>
        <w:rPr>
          <w:lang w:val="en-US"/>
        </w:rPr>
      </w:pPr>
    </w:p>
    <w:p w:rsidR="00FA0BDF" w:rsidRPr="00FA0BDF" w:rsidRDefault="00FA0BDF" w:rsidP="00FA0BDF">
      <w:pPr>
        <w:numPr>
          <w:ilvl w:val="0"/>
          <w:numId w:val="2"/>
        </w:num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При отказе сервера клиенты должны это распознать и вывести сообщение, после этого завершив работу.</w:t>
      </w:r>
      <w:r w:rsidRPr="00FA0BDF">
        <w:br/>
      </w:r>
    </w:p>
    <w:p w:rsidR="00FA0BDF" w:rsidRPr="00FA0BDF" w:rsidRDefault="00FA0BDF" w:rsidP="00FA0BDF">
      <w:pPr>
        <w:pStyle w:val="CodePython"/>
        <w:rPr>
          <w:b/>
          <w:sz w:val="24"/>
          <w:u w:val="single"/>
          <w:lang w:val="en-US"/>
        </w:rPr>
      </w:pPr>
      <w:r w:rsidRPr="00FA0BDF">
        <w:rPr>
          <w:b/>
          <w:u w:val="single"/>
          <w:lang w:val="en-US"/>
        </w:rPr>
        <w:t>client</w:t>
      </w:r>
      <w:r w:rsidRPr="00FA0BDF">
        <w:rPr>
          <w:b/>
          <w:sz w:val="24"/>
          <w:u w:val="single"/>
          <w:lang w:val="en-US"/>
        </w:rPr>
        <w:t>.</w:t>
      </w:r>
      <w:r w:rsidRPr="00FA0BDF">
        <w:rPr>
          <w:b/>
          <w:u w:val="single"/>
          <w:lang w:val="en-US"/>
        </w:rPr>
        <w:t>py</w:t>
      </w:r>
      <w:r w:rsidRPr="00FA0BDF">
        <w:rPr>
          <w:b/>
          <w:sz w:val="24"/>
          <w:u w:val="single"/>
          <w:lang w:val="en-US"/>
        </w:rPr>
        <w:t>:</w:t>
      </w:r>
    </w:p>
    <w:p w:rsidR="00FA0BDF" w:rsidRPr="00FA0BDF" w:rsidRDefault="00FA0BDF" w:rsidP="00FA0BDF">
      <w:pPr>
        <w:pStyle w:val="CodePython"/>
        <w:rPr>
          <w:b/>
          <w:sz w:val="24"/>
          <w:lang w:val="en-US"/>
        </w:rPr>
      </w:pPr>
    </w:p>
    <w:p w:rsidR="00FA0BDF" w:rsidRPr="00FA0BDF" w:rsidRDefault="00FA0BDF" w:rsidP="00FA0BDF">
      <w:pPr>
        <w:pStyle w:val="CodePython"/>
        <w:rPr>
          <w:lang w:val="en-US"/>
        </w:rPr>
      </w:pP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self.main: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self.sock.connect(</w:t>
      </w:r>
      <w:proofErr w:type="gramEnd"/>
      <w:r w:rsidRPr="00FA0BDF">
        <w:rPr>
          <w:lang w:val="en-US"/>
        </w:rPr>
        <w:t>(CLI_MAIN_HOST, CLI_MAIN_PORT))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 xml:space="preserve">: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sleep(</w:t>
      </w:r>
      <w:proofErr w:type="gramEnd"/>
      <w:r w:rsidRPr="00FA0BDF">
        <w:rPr>
          <w:lang w:val="en-US"/>
        </w:rPr>
        <w:t>3)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"Connecting to alternative server...")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self.sock.connect(</w:t>
      </w:r>
      <w:proofErr w:type="gramEnd"/>
      <w:r w:rsidRPr="00FA0BDF">
        <w:rPr>
          <w:lang w:val="en-US"/>
        </w:rPr>
        <w:t>(CLI_ALT_HOST, CLI_ALT_PORT))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socket.error: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self.main: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FA0BDF">
        <w:rPr>
          <w:lang w:val="en-US"/>
        </w:rPr>
        <w:t>sleep(</w:t>
      </w:r>
      <w:proofErr w:type="gramEnd"/>
      <w:r w:rsidRPr="00FA0BDF">
        <w:rPr>
          <w:lang w:val="en-US"/>
        </w:rPr>
        <w:t>3)</w:t>
      </w:r>
    </w:p>
    <w:p w:rsidR="00FA0BDF" w:rsidRPr="00FA0BDF" w:rsidRDefault="00FA0BDF" w:rsidP="00FA0BDF">
      <w:pPr>
        <w:pStyle w:val="CodePython"/>
        <w:rPr>
          <w:b/>
        </w:rPr>
      </w:pPr>
      <w:r>
        <w:rPr>
          <w:b/>
          <w:lang w:val="en-US"/>
        </w:rPr>
        <w:t xml:space="preserve">     </w:t>
      </w:r>
      <w:proofErr w:type="gramStart"/>
      <w:r w:rsidRPr="00FA0BDF">
        <w:rPr>
          <w:b/>
          <w:lang w:val="en-US"/>
        </w:rPr>
        <w:t>logger.info(</w:t>
      </w:r>
      <w:proofErr w:type="gramEnd"/>
      <w:r w:rsidRPr="00FA0BDF">
        <w:rPr>
          <w:b/>
          <w:lang w:val="en-US"/>
        </w:rPr>
        <w:t>"Connecting to alternative server...")</w:t>
      </w:r>
      <w:r>
        <w:rPr>
          <w:b/>
          <w:lang w:val="en-US"/>
        </w:rPr>
        <w:t xml:space="preserve"> </w:t>
      </w:r>
      <w:r w:rsidRPr="00FA0BDF">
        <w:rPr>
          <w:b/>
        </w:rPr>
        <w:t>#</w:t>
      </w:r>
      <w:r>
        <w:rPr>
          <w:b/>
        </w:rPr>
        <w:t>если подключение к основному серверу не удалось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   </w:t>
      </w:r>
      <w:proofErr w:type="gramStart"/>
      <w:r w:rsidRPr="00FA0BDF">
        <w:rPr>
          <w:lang w:val="en-US"/>
        </w:rPr>
        <w:t>self.sock.connect(</w:t>
      </w:r>
      <w:proofErr w:type="gramEnd"/>
      <w:r w:rsidRPr="00FA0BDF">
        <w:rPr>
          <w:lang w:val="en-US"/>
        </w:rPr>
        <w:t>(CLI_ALT_HOST, CLI_ALT_PORT))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socket.error:</w:t>
      </w:r>
    </w:p>
    <w:p w:rsidR="00FA0BDF" w:rsidRPr="00FA0BDF" w:rsidRDefault="00FA0BDF" w:rsidP="00FA0BDF">
      <w:pPr>
        <w:pStyle w:val="CodePython"/>
      </w:pPr>
      <w:r>
        <w:rPr>
          <w:b/>
          <w:lang w:val="en-US"/>
        </w:rPr>
        <w:t xml:space="preserve">     </w:t>
      </w:r>
      <w:proofErr w:type="gramStart"/>
      <w:r w:rsidRPr="00FA0BDF">
        <w:rPr>
          <w:b/>
          <w:lang w:val="en-US"/>
        </w:rPr>
        <w:t>logger.critical(</w:t>
      </w:r>
      <w:proofErr w:type="gramEnd"/>
      <w:r w:rsidRPr="00FA0BDF">
        <w:rPr>
          <w:b/>
          <w:lang w:val="en-US"/>
        </w:rPr>
        <w:t>"Connecting to alternative server failed...")</w:t>
      </w:r>
      <w:r>
        <w:rPr>
          <w:b/>
          <w:lang w:val="en-US"/>
        </w:rPr>
        <w:t xml:space="preserve">  </w:t>
      </w:r>
      <w:r>
        <w:rPr>
          <w:lang w:val="en-US"/>
        </w:rPr>
        <w:t xml:space="preserve">    </w:t>
      </w:r>
      <w:r w:rsidRPr="00FA0BDF">
        <w:rPr>
          <w:b/>
        </w:rPr>
        <w:t>#если подключение к альт. серверу не удалось</w:t>
      </w:r>
    </w:p>
    <w:p w:rsidR="00FA0BDF" w:rsidRPr="00FA0BDF" w:rsidRDefault="00FA0BDF" w:rsidP="00FA0BDF">
      <w:pPr>
        <w:pStyle w:val="CodePython"/>
        <w:rPr>
          <w:b/>
        </w:rPr>
      </w:pPr>
      <w:r>
        <w:rPr>
          <w:b/>
        </w:rPr>
        <w:t xml:space="preserve">     </w:t>
      </w:r>
      <w:r w:rsidRPr="00FA0BDF">
        <w:rPr>
          <w:b/>
        </w:rPr>
        <w:t xml:space="preserve">logger.critical("Servers </w:t>
      </w:r>
      <w:r w:rsidRPr="00FA0BDF">
        <w:rPr>
          <w:b/>
          <w:lang w:val="en-US"/>
        </w:rPr>
        <w:t>not</w:t>
      </w:r>
      <w:r w:rsidRPr="00FA0BDF">
        <w:rPr>
          <w:b/>
        </w:rPr>
        <w:t xml:space="preserve"> work!")</w:t>
      </w:r>
      <w:r>
        <w:rPr>
          <w:b/>
        </w:rPr>
        <w:t xml:space="preserve"> </w:t>
      </w:r>
      <w:r w:rsidRPr="00FA0BDF">
        <w:rPr>
          <w:b/>
        </w:rPr>
        <w:t>#</w:t>
      </w:r>
      <w:r>
        <w:rPr>
          <w:b/>
        </w:rPr>
        <w:t>вывод</w:t>
      </w:r>
      <w:r w:rsidRPr="00FA0BDF">
        <w:rPr>
          <w:b/>
        </w:rPr>
        <w:t xml:space="preserve"> </w:t>
      </w:r>
      <w:r>
        <w:rPr>
          <w:b/>
        </w:rPr>
        <w:t>ошибки</w:t>
      </w:r>
    </w:p>
    <w:p w:rsidR="00FA0BDF" w:rsidRDefault="00FA0BDF" w:rsidP="00FA0BDF">
      <w:pPr>
        <w:pStyle w:val="CodePython"/>
      </w:pPr>
      <w:r>
        <w:t xml:space="preserve">     sleep(5)</w:t>
      </w:r>
    </w:p>
    <w:p w:rsidR="00FA0BDF" w:rsidRDefault="00FA0BDF" w:rsidP="00FA0BDF">
      <w:pPr>
        <w:pStyle w:val="CodePython"/>
      </w:pPr>
      <w:r>
        <w:t xml:space="preserve">     sys.exit(0)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  <w:r>
        <w:rPr>
          <w:lang w:val="en-US"/>
        </w:rPr>
        <w:t xml:space="preserve">  </w:t>
      </w:r>
    </w:p>
    <w:p w:rsidR="00FA0BDF" w:rsidRPr="00FA0BDF" w:rsidRDefault="00FA0BDF" w:rsidP="00FA0BDF">
      <w:pPr>
        <w:pStyle w:val="CodePython"/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logger.critical(</w:t>
      </w:r>
      <w:proofErr w:type="gramEnd"/>
      <w:r w:rsidRPr="00FA0BDF">
        <w:rPr>
          <w:lang w:val="en-US"/>
        </w:rPr>
        <w:t xml:space="preserve">"Servers </w:t>
      </w:r>
      <w:r>
        <w:rPr>
          <w:lang w:val="en-US"/>
        </w:rPr>
        <w:t>not</w:t>
      </w:r>
      <w:r w:rsidRPr="00FA0BDF">
        <w:rPr>
          <w:lang w:val="en-US"/>
        </w:rPr>
        <w:t xml:space="preserve"> work!") </w:t>
      </w:r>
      <w:r w:rsidRPr="00FA0BDF">
        <w:rPr>
          <w:b/>
        </w:rPr>
        <w:t>#если произошел разрыв</w:t>
      </w:r>
      <w:r>
        <w:rPr>
          <w:b/>
        </w:rPr>
        <w:t xml:space="preserve"> соединения</w:t>
      </w:r>
      <w:r w:rsidRPr="00FA0BDF">
        <w:rPr>
          <w:b/>
        </w:rPr>
        <w:t xml:space="preserve"> с альт</w:t>
      </w:r>
      <w:proofErr w:type="gramStart"/>
      <w:r w:rsidRPr="00FA0BDF">
        <w:rPr>
          <w:b/>
        </w:rPr>
        <w:t>.</w:t>
      </w:r>
      <w:proofErr w:type="gramEnd"/>
      <w:r w:rsidRPr="00FA0BDF">
        <w:rPr>
          <w:b/>
        </w:rPr>
        <w:t xml:space="preserve"> </w:t>
      </w:r>
      <w:proofErr w:type="gramStart"/>
      <w:r w:rsidRPr="00FA0BDF">
        <w:rPr>
          <w:b/>
        </w:rPr>
        <w:t>с</w:t>
      </w:r>
      <w:proofErr w:type="gramEnd"/>
      <w:r w:rsidRPr="00FA0BDF">
        <w:rPr>
          <w:b/>
        </w:rPr>
        <w:t>ервером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t xml:space="preserve">  </w:t>
      </w:r>
      <w:proofErr w:type="gramStart"/>
      <w:r w:rsidRPr="00FA0BDF">
        <w:rPr>
          <w:lang w:val="en-US"/>
        </w:rPr>
        <w:t>try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self.sock.send(</w:t>
      </w:r>
      <w:proofErr w:type="gramEnd"/>
      <w:r w:rsidRPr="00FA0BDF">
        <w:rPr>
          <w:lang w:val="en-US"/>
        </w:rPr>
        <w:t>QUERY_CONN)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r w:rsidRPr="00FA0BDF">
        <w:rPr>
          <w:lang w:val="en-US"/>
        </w:rPr>
        <w:t xml:space="preserve">self.query_result = </w:t>
      </w:r>
      <w:proofErr w:type="gramStart"/>
      <w:r w:rsidRPr="00FA0BDF">
        <w:rPr>
          <w:lang w:val="en-US"/>
        </w:rPr>
        <w:t>self.sock.recv(</w:t>
      </w:r>
      <w:proofErr w:type="gramEnd"/>
      <w:r w:rsidRPr="00FA0BDF">
        <w:rPr>
          <w:lang w:val="en-US"/>
        </w:rPr>
        <w:t xml:space="preserve">4)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(self.query_result == CONN_ALLOW):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"Connect allowed!")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r w:rsidRPr="00FA0BDF">
        <w:rPr>
          <w:lang w:val="en-US"/>
        </w:rPr>
        <w:t>self.connected = True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logger.error(</w:t>
      </w:r>
      <w:proofErr w:type="gramEnd"/>
      <w:r w:rsidRPr="00FA0BDF">
        <w:rPr>
          <w:lang w:val="en-US"/>
        </w:rPr>
        <w:t xml:space="preserve">self.query_result) 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FA0BDF">
        <w:rPr>
          <w:lang w:val="en-US"/>
        </w:rPr>
        <w:t>except</w:t>
      </w:r>
      <w:proofErr w:type="gramEnd"/>
      <w:r w:rsidRPr="00FA0BDF">
        <w:rPr>
          <w:lang w:val="en-US"/>
        </w:rPr>
        <w:t xml:space="preserve"> socket.error, detail: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logger.error(</w:t>
      </w:r>
      <w:proofErr w:type="gramEnd"/>
      <w:r w:rsidRPr="00FA0BDF">
        <w:rPr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self.main: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cli.connect(</w:t>
      </w:r>
      <w:proofErr w:type="gramEnd"/>
      <w:r w:rsidRPr="00FA0BDF">
        <w:rPr>
          <w:lang w:val="en-US"/>
        </w:rPr>
        <w:t>False)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FA0BDF">
        <w:rPr>
          <w:lang w:val="en-US"/>
        </w:rPr>
        <w:t>else</w:t>
      </w:r>
      <w:proofErr w:type="gramEnd"/>
      <w:r w:rsidRPr="00FA0BDF">
        <w:rPr>
          <w:lang w:val="en-US"/>
        </w:rPr>
        <w:t>:</w:t>
      </w:r>
    </w:p>
    <w:p w:rsidR="00FA0BDF" w:rsidRPr="00FA0BDF" w:rsidRDefault="00FA0BDF" w:rsidP="00FA0BDF">
      <w:pPr>
        <w:pStyle w:val="CodePython"/>
      </w:pPr>
      <w:r>
        <w:rPr>
          <w:lang w:val="en-US"/>
        </w:rPr>
        <w:t xml:space="preserve">    </w:t>
      </w:r>
      <w:proofErr w:type="gramStart"/>
      <w:r w:rsidRPr="00FA0BDF">
        <w:rPr>
          <w:lang w:val="en-US"/>
        </w:rPr>
        <w:t>logger.critical(</w:t>
      </w:r>
      <w:proofErr w:type="gramEnd"/>
      <w:r w:rsidRPr="00FA0BDF">
        <w:rPr>
          <w:lang w:val="en-US"/>
        </w:rPr>
        <w:t>"Alternative server down!")</w:t>
      </w:r>
      <w:r w:rsidRPr="00FA0BDF">
        <w:rPr>
          <w:b/>
          <w:lang w:val="en-US"/>
        </w:rPr>
        <w:t xml:space="preserve"> </w:t>
      </w:r>
      <w:r w:rsidRPr="00FA0BDF">
        <w:rPr>
          <w:b/>
        </w:rPr>
        <w:t>#если произошел разрыв</w:t>
      </w:r>
      <w:r>
        <w:rPr>
          <w:b/>
        </w:rPr>
        <w:t xml:space="preserve"> соединения</w:t>
      </w:r>
      <w:r w:rsidRPr="00FA0BDF">
        <w:rPr>
          <w:b/>
        </w:rPr>
        <w:t xml:space="preserve"> с альт</w:t>
      </w:r>
      <w:proofErr w:type="gramStart"/>
      <w:r w:rsidRPr="00FA0BDF">
        <w:rPr>
          <w:b/>
        </w:rPr>
        <w:t>.</w:t>
      </w:r>
      <w:proofErr w:type="gramEnd"/>
      <w:r w:rsidRPr="00FA0BDF">
        <w:rPr>
          <w:b/>
        </w:rPr>
        <w:t xml:space="preserve"> </w:t>
      </w:r>
      <w:proofErr w:type="gramStart"/>
      <w:r w:rsidRPr="00FA0BDF">
        <w:rPr>
          <w:b/>
        </w:rPr>
        <w:t>с</w:t>
      </w:r>
      <w:proofErr w:type="gramEnd"/>
      <w:r w:rsidRPr="00FA0BDF">
        <w:rPr>
          <w:b/>
        </w:rPr>
        <w:t>ервером</w:t>
      </w:r>
    </w:p>
    <w:p w:rsidR="00FA0BDF" w:rsidRDefault="00FA0BDF" w:rsidP="00FA0BDF">
      <w:pPr>
        <w:pStyle w:val="CodePython"/>
      </w:pPr>
      <w:r>
        <w:t xml:space="preserve">    sys.exit(0)</w:t>
      </w:r>
    </w:p>
    <w:p w:rsidR="00FA0BDF" w:rsidRPr="00FA0BDF" w:rsidRDefault="00FA0BDF" w:rsidP="00FA0BDF">
      <w:pPr>
        <w:rPr>
          <w:lang w:val="en-US"/>
        </w:rPr>
      </w:pPr>
      <w:r>
        <w:t xml:space="preserve">   </w:t>
      </w:r>
    </w:p>
    <w:p w:rsidR="00FA0BDF" w:rsidRDefault="00FA0BDF" w:rsidP="00FA0BDF">
      <w:pPr>
        <w:numPr>
          <w:ilvl w:val="0"/>
          <w:numId w:val="2"/>
        </w:numPr>
        <w:rPr>
          <w:rStyle w:val="apple-style-span"/>
          <w:rFonts w:eastAsia="StarSymbol"/>
          <w:color w:val="000000"/>
          <w:sz w:val="28"/>
          <w:szCs w:val="28"/>
        </w:rPr>
      </w:pPr>
      <w:r w:rsidRPr="00FA0BDF">
        <w:rPr>
          <w:rStyle w:val="apple-style-span"/>
          <w:rFonts w:eastAsia="StarSymbol"/>
          <w:color w:val="000000"/>
          <w:sz w:val="28"/>
          <w:szCs w:val="28"/>
        </w:rPr>
        <w:t>Во всех процессах передачи данных по сети реализовать проверку протокола и контроль объема переданных данных. При некорректных действиях клиента сервер должен сделать пометку в логе и отключить данного клиента.</w:t>
      </w:r>
    </w:p>
    <w:p w:rsidR="00FA0BDF" w:rsidRDefault="00FA0BDF" w:rsidP="00FA0BDF">
      <w:pPr>
        <w:ind w:left="720"/>
        <w:rPr>
          <w:rStyle w:val="apple-style-span"/>
          <w:rFonts w:eastAsia="StarSymbol"/>
          <w:color w:val="000000"/>
          <w:sz w:val="28"/>
          <w:szCs w:val="28"/>
        </w:rPr>
      </w:pP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  <w:u w:val="single"/>
        </w:rPr>
      </w:pPr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lastRenderedPageBreak/>
        <w:t>protocol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_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t>server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.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  <w:lang w:val="en-US"/>
        </w:rPr>
        <w:t>py</w:t>
      </w:r>
      <w:r w:rsidRPr="00FA0BDF">
        <w:rPr>
          <w:rStyle w:val="apple-style-span"/>
          <w:rFonts w:eastAsia="StarSymbol"/>
          <w:b/>
          <w:color w:val="000000"/>
          <w:szCs w:val="22"/>
          <w:u w:val="single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</w:rPr>
      </w:pP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 xml:space="preserve"> 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item</w:t>
      </w:r>
      <w:r w:rsidRPr="00FA0BDF">
        <w:rPr>
          <w:rStyle w:val="apple-style-span"/>
          <w:rFonts w:eastAsia="StarSymbol"/>
          <w:b/>
          <w:color w:val="000000"/>
          <w:szCs w:val="22"/>
        </w:rPr>
        <w:t xml:space="preserve">[0] == "#": </w:t>
      </w:r>
      <w:r>
        <w:rPr>
          <w:rStyle w:val="apple-style-span"/>
          <w:rFonts w:eastAsia="StarSymbol"/>
          <w:b/>
          <w:color w:val="000000"/>
          <w:szCs w:val="22"/>
        </w:rPr>
        <w:t>первый символ пакета данных — символ «</w:t>
      </w:r>
      <w:r w:rsidRPr="00FA0BDF">
        <w:rPr>
          <w:rStyle w:val="apple-style-span"/>
          <w:rFonts w:eastAsia="StarSymbol"/>
          <w:b/>
          <w:color w:val="000000"/>
          <w:szCs w:val="22"/>
        </w:rPr>
        <w:t xml:space="preserve">#», </w:t>
      </w:r>
      <w:r>
        <w:rPr>
          <w:rStyle w:val="apple-style-span"/>
          <w:rFonts w:eastAsia="StarSymbol"/>
          <w:b/>
          <w:color w:val="000000"/>
          <w:szCs w:val="22"/>
        </w:rPr>
        <w:t>иначе — отключение пользователя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text[0:4] == QUERY_CONN: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sock.send(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CONN_ALLOW + "@")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queue_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start.append(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main_server: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gallows.generate()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"*" * len(word)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         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"\nSecret word generated!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[%s].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\nFor users: %s\n" % (word, usersword))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gallows.secret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pinger.secret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 = pinger.attempts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gallows.newuword = pinger.userword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pinger.userword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gallows.newuword = pinger.userword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gallows.used_letters = pinger.used_letters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 = False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PACKET_USERWORD + "_%s_%s@" % (usersword, gallows.attempts),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ANSWER_USERCOUNT + "_%s@" % (userscount),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item.split("_")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logger.debug(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lst)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lst[0] == QUERY_USERCOUNT: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ANSWER_USERCOUNT + "_%s@" % (userscount),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"Userscount is %s" % (userscount))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lst[0] == PACKET_LETTER: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len(lst[1])== 1 and re.match("^[a-z]*$", lst[1]):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#</w:t>
      </w:r>
      <w:r>
        <w:rPr>
          <w:rStyle w:val="apple-style-span"/>
          <w:rFonts w:eastAsia="StarSymbol"/>
          <w:b/>
          <w:color w:val="000000"/>
          <w:szCs w:val="22"/>
        </w:rPr>
        <w:t>если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пакете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PACKET_LETTER </w:t>
      </w:r>
      <w:r>
        <w:rPr>
          <w:rStyle w:val="apple-style-span"/>
          <w:rFonts w:eastAsia="StarSymbol"/>
          <w:b/>
          <w:color w:val="000000"/>
          <w:szCs w:val="22"/>
        </w:rPr>
        <w:t>длина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данных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== 1 </w:t>
      </w:r>
      <w:r>
        <w:rPr>
          <w:rStyle w:val="apple-style-span"/>
          <w:rFonts w:eastAsia="StarSymbol"/>
          <w:b/>
          <w:color w:val="000000"/>
          <w:szCs w:val="22"/>
        </w:rPr>
        <w:t>и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символ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входит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множество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a—z, </w:t>
      </w:r>
      <w:r>
        <w:rPr>
          <w:rStyle w:val="apple-style-span"/>
          <w:rFonts w:eastAsia="StarSymbol"/>
          <w:b/>
          <w:color w:val="000000"/>
          <w:szCs w:val="22"/>
        </w:rPr>
        <w:t>то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всё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в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порядке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. </w:t>
      </w:r>
      <w:r>
        <w:rPr>
          <w:rStyle w:val="apple-style-span"/>
          <w:rFonts w:eastAsia="StarSymbol"/>
          <w:b/>
          <w:color w:val="000000"/>
          <w:szCs w:val="22"/>
        </w:rPr>
        <w:t>Иначе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— </w:t>
      </w:r>
      <w:r>
        <w:rPr>
          <w:rStyle w:val="apple-style-span"/>
          <w:rFonts w:eastAsia="StarSymbol"/>
          <w:b/>
          <w:color w:val="000000"/>
          <w:szCs w:val="22"/>
        </w:rPr>
        <w:t>отключение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r>
        <w:rPr>
          <w:rStyle w:val="apple-style-span"/>
          <w:rFonts w:eastAsia="StarSymbol"/>
          <w:b/>
          <w:color w:val="000000"/>
          <w:szCs w:val="22"/>
        </w:rPr>
        <w:t>пользователя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.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lst[1]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result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gallows.getletter(usersword, strip(letter))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"S: %s UW: %s Text: %s Letter: %s Result: %s" % (gallows.secret, usersword, text, letter, result))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usersword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result[1]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(gallows.attempts ==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WORD_FAIL + "_%s_%s@" % (name, word),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!=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(gallows.attempts !=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&gt;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LETTER_WIN + "_%s_%s_%s_%s@" % (name, letter, usersword, gallows.attempts),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&lt; 0) or (gallows.attempts == 0):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== -1):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WORD_WIN + "_%s_%s@" % (name, usersword),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lastRenderedPageBreak/>
        <w:t xml:space="preserve">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(result[0] == -2):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LETTER_ALREADY + "_%s@" % letter,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LETTER_FAIL + "_%s_%s_%s_%s@" % (name, letter, usersword, gallows.attempts),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gallows.attempts -= 1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  </w:t>
      </w:r>
      <w:r w:rsidRPr="00FA0BDF">
        <w:rPr>
          <w:rStyle w:val="apple-style-span"/>
          <w:rFonts w:eastAsia="StarSymbol"/>
          <w:color w:val="000000"/>
          <w:szCs w:val="22"/>
          <w:lang w:val="en-US"/>
        </w:rPr>
        <w:t>s.changed = True</w:t>
      </w: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if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lst[0] == QUERY_USERWORD: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sendmsg(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PACKET_USERWORD + "_%s_%s@" % (usersword, gallows.attempts), sock)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restart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 xml:space="preserve"> = 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  <w:proofErr w:type="gramStart"/>
      <w:r w:rsidRPr="00FA0BDF">
        <w:rPr>
          <w:rStyle w:val="apple-style-span"/>
          <w:rFonts w:eastAsia="StarSymbol"/>
          <w:color w:val="000000"/>
          <w:szCs w:val="22"/>
          <w:lang w:val="en-US"/>
        </w:rPr>
        <w:t>logger.info(</w:t>
      </w:r>
      <w:proofErr w:type="gramEnd"/>
      <w:r w:rsidRPr="00FA0BDF">
        <w:rPr>
          <w:rStyle w:val="apple-style-span"/>
          <w:rFonts w:eastAsia="StarSymbol"/>
          <w:color w:val="000000"/>
          <w:szCs w:val="22"/>
          <w:lang w:val="en-US"/>
        </w:rPr>
        <w:t>"Userscount is %s" % (userscount))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color w:val="000000"/>
          <w:szCs w:val="22"/>
          <w:lang w:val="en-US"/>
        </w:rPr>
      </w:pPr>
      <w:r>
        <w:rPr>
          <w:rStyle w:val="apple-style-span"/>
          <w:rFonts w:eastAsia="StarSymbol"/>
          <w:color w:val="000000"/>
          <w:szCs w:val="22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r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>: #отключение пользователя, если пришел пакет с неверным заголовком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r>
        <w:rPr>
          <w:rStyle w:val="apple-style-span"/>
          <w:rFonts w:eastAsia="StarSymbol"/>
          <w:b/>
          <w:color w:val="000000"/>
          <w:szCs w:val="22"/>
        </w:rPr>
        <w:t xml:space="preserve"> 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kick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 xml:space="preserve"> = </w:t>
      </w:r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True</w:t>
      </w:r>
    </w:p>
    <w:p w:rsidR="00FA0BDF" w:rsidRPr="00FA0BDF" w:rsidRDefault="00FA0BDF" w:rsidP="00FA0BDF">
      <w:pPr>
        <w:pStyle w:val="CodePython"/>
        <w:jc w:val="both"/>
        <w:rPr>
          <w:rStyle w:val="apple-style-span"/>
          <w:rFonts w:eastAsia="StarSymbol"/>
          <w:b/>
          <w:color w:val="000000"/>
          <w:szCs w:val="22"/>
        </w:rPr>
      </w:pP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else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</w:rPr>
        <w:t>: #отключение пользователя, если первый символ пакета ≠ «#»</w:t>
      </w:r>
    </w:p>
    <w:p w:rsidR="00FA0BDF" w:rsidRPr="00FA0BDF" w:rsidRDefault="00FA0BDF" w:rsidP="00FA0BDF">
      <w:pPr>
        <w:pStyle w:val="CodePython"/>
        <w:rPr>
          <w:rStyle w:val="apple-style-span"/>
          <w:rFonts w:eastAsia="StarSymbol"/>
          <w:b/>
          <w:color w:val="000000"/>
          <w:szCs w:val="22"/>
          <w:lang w:val="en-US"/>
        </w:rPr>
      </w:pPr>
      <w:r>
        <w:rPr>
          <w:rStyle w:val="apple-style-span"/>
          <w:rFonts w:eastAsia="StarSymbol"/>
          <w:b/>
          <w:color w:val="000000"/>
          <w:szCs w:val="22"/>
        </w:rPr>
        <w:t xml:space="preserve"> </w:t>
      </w:r>
      <w:proofErr w:type="gramStart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>kick</w:t>
      </w:r>
      <w:proofErr w:type="gramEnd"/>
      <w:r w:rsidRPr="00FA0BDF">
        <w:rPr>
          <w:rStyle w:val="apple-style-span"/>
          <w:rFonts w:eastAsia="StarSymbol"/>
          <w:b/>
          <w:color w:val="000000"/>
          <w:szCs w:val="22"/>
          <w:lang w:val="en-US"/>
        </w:rPr>
        <w:t xml:space="preserve"> = True</w:t>
      </w:r>
    </w:p>
    <w:p w:rsidR="00FA0BDF" w:rsidRDefault="00FA0BDF" w:rsidP="00FA0BDF">
      <w:pPr>
        <w:pStyle w:val="CodePython"/>
        <w:rPr>
          <w:rStyle w:val="apple-style-span"/>
          <w:rFonts w:eastAsia="StarSymbol"/>
          <w:color w:val="000000"/>
          <w:szCs w:val="22"/>
          <w:lang w:val="en-US"/>
        </w:rPr>
      </w:pPr>
    </w:p>
    <w:p w:rsidR="00FA0BDF" w:rsidRPr="00FA0BDF" w:rsidRDefault="00FA0BDF" w:rsidP="00FA0BDF">
      <w:pPr>
        <w:pStyle w:val="CodePython"/>
        <w:rPr>
          <w:lang w:val="en-US"/>
        </w:rPr>
      </w:pPr>
      <w:proofErr w:type="gramStart"/>
      <w:r w:rsidRPr="00FA0BDF">
        <w:rPr>
          <w:lang w:val="en-US"/>
        </w:rPr>
        <w:t>if</w:t>
      </w:r>
      <w:proofErr w:type="gramEnd"/>
      <w:r w:rsidRPr="00FA0BDF">
        <w:rPr>
          <w:lang w:val="en-US"/>
        </w:rPr>
        <w:t xml:space="preserve"> (kick):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logger.info(</w:t>
      </w:r>
      <w:proofErr w:type="gramEnd"/>
      <w:r w:rsidRPr="00FA0BDF">
        <w:rPr>
          <w:lang w:val="en-US"/>
        </w:rPr>
        <w:t>"Client %s kicked!" % name)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sock.send(</w:t>
      </w:r>
      <w:proofErr w:type="gramEnd"/>
      <w:r w:rsidRPr="00FA0BDF">
        <w:rPr>
          <w:lang w:val="en-US"/>
        </w:rPr>
        <w:t>CONN_CLOSE_KICK)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userscount</w:t>
      </w:r>
      <w:proofErr w:type="gramEnd"/>
      <w:r w:rsidRPr="00FA0BDF">
        <w:rPr>
          <w:lang w:val="en-US"/>
        </w:rPr>
        <w:t xml:space="preserve"> -= 1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del</w:t>
      </w:r>
      <w:proofErr w:type="gramEnd"/>
      <w:r w:rsidRPr="00FA0BDF">
        <w:rPr>
          <w:lang w:val="en-US"/>
        </w:rPr>
        <w:t xml:space="preserve"> users[sock]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new</w:t>
      </w:r>
      <w:proofErr w:type="gramEnd"/>
      <w:r w:rsidRPr="00FA0BDF">
        <w:rPr>
          <w:lang w:val="en-US"/>
        </w:rPr>
        <w:t xml:space="preserve"> = None</w:t>
      </w:r>
    </w:p>
    <w:p w:rsidR="00FA0BDF" w:rsidRPr="00FA0BDF" w:rsidRDefault="00FA0BDF" w:rsidP="00FA0BDF">
      <w:pPr>
        <w:pStyle w:val="CodePython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FA0BDF">
        <w:rPr>
          <w:lang w:val="en-US"/>
        </w:rPr>
        <w:t>sendmsg(</w:t>
      </w:r>
      <w:proofErr w:type="gramEnd"/>
      <w:r w:rsidRPr="00FA0BDF">
        <w:rPr>
          <w:lang w:val="en-US"/>
        </w:rPr>
        <w:t>ANSWER_USERCOUNT + "_%s@" % (userscount), sock)</w:t>
      </w:r>
    </w:p>
    <w:p w:rsidR="00FA0BDF" w:rsidRDefault="00FA0BDF" w:rsidP="00FA0BDF">
      <w:pPr>
        <w:pStyle w:val="CodePython"/>
      </w:pPr>
      <w:r>
        <w:rPr>
          <w:lang w:val="en-US"/>
        </w:rPr>
        <w:t xml:space="preserve"> </w:t>
      </w:r>
      <w:r>
        <w:t>sock.close()</w:t>
      </w:r>
    </w:p>
    <w:p w:rsidR="00FA0BDF" w:rsidRDefault="00FA0BDF" w:rsidP="00FA0BDF">
      <w:pPr>
        <w:pStyle w:val="1"/>
      </w:pPr>
    </w:p>
    <w:p w:rsidR="00FA0BDF" w:rsidRDefault="00FA0BDF" w:rsidP="00FA0BDF">
      <w:pPr>
        <w:pStyle w:val="1"/>
        <w:numPr>
          <w:ilvl w:val="0"/>
          <w:numId w:val="2"/>
        </w:numPr>
        <w:rPr>
          <w:rStyle w:val="apple-style-span"/>
        </w:rPr>
      </w:pPr>
      <w:r w:rsidRPr="00FA0BDF">
        <w:rPr>
          <w:rStyle w:val="apple-style-span"/>
        </w:rPr>
        <w:t xml:space="preserve">Необходимо реализовать альтернативный сервер управления с протоколом синхронизации между основным и альтернативным серверами. При отказе основного сервера клиенты должны переключится на альтернативный </w:t>
      </w:r>
      <w:proofErr w:type="gramStart"/>
      <w:r w:rsidRPr="00FA0BDF">
        <w:rPr>
          <w:rStyle w:val="apple-style-span"/>
        </w:rPr>
        <w:t>сервер</w:t>
      </w:r>
      <w:proofErr w:type="gramEnd"/>
      <w:r w:rsidRPr="00FA0BDF">
        <w:rPr>
          <w:rStyle w:val="apple-style-span"/>
        </w:rPr>
        <w:t xml:space="preserve"> сохранив состояние.</w:t>
      </w:r>
    </w:p>
    <w:p w:rsidR="00FA0BDF" w:rsidRDefault="00FA0BDF" w:rsidP="00FA0BDF">
      <w:pPr>
        <w:pStyle w:val="1"/>
        <w:rPr>
          <w:rStyle w:val="apple-style-span"/>
        </w:rPr>
      </w:pPr>
      <w:r>
        <w:rPr>
          <w:rStyle w:val="apple-style-span"/>
        </w:rPr>
        <w:t xml:space="preserve">Реализовано через </w:t>
      </w:r>
      <w:proofErr w:type="gramStart"/>
      <w:r>
        <w:rPr>
          <w:rStyle w:val="apple-style-span"/>
        </w:rPr>
        <w:t>отдельный</w:t>
      </w:r>
      <w:proofErr w:type="gramEnd"/>
      <w:r>
        <w:rPr>
          <w:rStyle w:val="apple-style-span"/>
        </w:rPr>
        <w:t xml:space="preserve"> классы:</w:t>
      </w:r>
    </w:p>
    <w:p w:rsidR="00FA0BDF" w:rsidRDefault="00FA0BDF" w:rsidP="00FA0BDF">
      <w:pPr>
        <w:pStyle w:val="1"/>
        <w:rPr>
          <w:rStyle w:val="apple-style-span"/>
        </w:rPr>
      </w:pPr>
    </w:p>
    <w:p w:rsidR="00FA0BDF" w:rsidRPr="00FA0BDF" w:rsidRDefault="00FA0BDF" w:rsidP="00FA0BDF">
      <w:pPr>
        <w:pStyle w:val="CodePython"/>
        <w:rPr>
          <w:rStyle w:val="apple-style-span"/>
          <w:b/>
          <w:u w:val="single"/>
        </w:rPr>
      </w:pPr>
      <w:r w:rsidRPr="00FA0BDF">
        <w:rPr>
          <w:rStyle w:val="apple-style-span"/>
          <w:b/>
          <w:u w:val="single"/>
          <w:lang w:val="en-US"/>
        </w:rPr>
        <w:t>protocol</w:t>
      </w:r>
      <w:r w:rsidRPr="00FA0BDF">
        <w:rPr>
          <w:rStyle w:val="apple-style-span"/>
          <w:b/>
          <w:u w:val="single"/>
        </w:rPr>
        <w:t>_</w:t>
      </w:r>
      <w:r w:rsidRPr="00FA0BDF">
        <w:rPr>
          <w:rStyle w:val="apple-style-span"/>
          <w:b/>
          <w:u w:val="single"/>
          <w:lang w:val="en-US"/>
        </w:rPr>
        <w:t>server</w:t>
      </w:r>
      <w:r w:rsidRPr="00FA0BDF">
        <w:rPr>
          <w:rStyle w:val="apple-style-span"/>
          <w:b/>
          <w:u w:val="single"/>
        </w:rPr>
        <w:t>.</w:t>
      </w:r>
      <w:r w:rsidRPr="00FA0BDF">
        <w:rPr>
          <w:rStyle w:val="apple-style-span"/>
          <w:b/>
          <w:u w:val="single"/>
          <w:lang w:val="en-US"/>
        </w:rPr>
        <w:t>py</w:t>
      </w:r>
    </w:p>
    <w:p w:rsidR="00FA0BDF" w:rsidRDefault="00FA0BDF" w:rsidP="00FA0BDF">
      <w:pPr>
        <w:pStyle w:val="CodePython"/>
        <w:rPr>
          <w:rStyle w:val="apple-style-span"/>
          <w:b/>
        </w:rPr>
      </w:pPr>
    </w:p>
    <w:p w:rsidR="00FA0BDF" w:rsidRPr="00FA0BDF" w:rsidRDefault="00FA0BDF" w:rsidP="00FA0BDF">
      <w:pPr>
        <w:pStyle w:val="CodePython"/>
        <w:rPr>
          <w:rStyle w:val="apple-style-span"/>
          <w:b/>
        </w:rPr>
      </w:pPr>
      <w:r w:rsidRPr="00FA0BDF">
        <w:rPr>
          <w:rStyle w:val="apple-style-span"/>
          <w:b/>
        </w:rPr>
        <w:t>class Pinger(Thread): #«синхронизирующий», основной сервер</w:t>
      </w:r>
    </w:p>
    <w:p w:rsidR="00FA0BDF" w:rsidRPr="00FA0BDF" w:rsidRDefault="00FA0BDF" w:rsidP="00FA0BDF">
      <w:pPr>
        <w:pStyle w:val="CodePython"/>
        <w:rPr>
          <w:rStyle w:val="apple-style-span"/>
        </w:rPr>
      </w:pP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__init__(self):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r w:rsidRPr="00FA0BDF">
        <w:rPr>
          <w:rStyle w:val="apple-style-span"/>
          <w:lang w:val="en-US"/>
        </w:rPr>
        <w:t>Thread.__init_</w:t>
      </w:r>
      <w:proofErr w:type="gramStart"/>
      <w:r w:rsidRPr="00FA0BDF">
        <w:rPr>
          <w:rStyle w:val="apple-style-span"/>
          <w:lang w:val="en-US"/>
        </w:rPr>
        <w:t>_(</w:t>
      </w:r>
      <w:proofErr w:type="gramEnd"/>
      <w:r w:rsidRPr="00FA0BDF">
        <w:rPr>
          <w:rStyle w:val="apple-style-span"/>
          <w:lang w:val="en-US"/>
        </w:rPr>
        <w:t>self)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self.packets</w:t>
      </w:r>
      <w:r>
        <w:rPr>
          <w:rStyle w:val="apple-style-span"/>
          <w:lang w:val="en-US"/>
        </w:rPr>
        <w:t xml:space="preserve">  </w:t>
      </w:r>
      <w:r w:rsidRPr="00FA0BDF">
        <w:rPr>
          <w:rStyle w:val="apple-style-span"/>
          <w:lang w:val="en-US"/>
        </w:rPr>
        <w:t>=</w:t>
      </w:r>
      <w:proofErr w:type="gramEnd"/>
      <w:r w:rsidRPr="00FA0BDF">
        <w:rPr>
          <w:rStyle w:val="apple-style-span"/>
          <w:lang w:val="en-US"/>
        </w:rPr>
        <w:t xml:space="preserve"> None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r w:rsidRPr="00FA0BDF">
        <w:rPr>
          <w:rStyle w:val="apple-style-span"/>
          <w:lang w:val="en-US"/>
        </w:rPr>
        <w:t>self.lastsync</w:t>
      </w:r>
      <w:r>
        <w:rPr>
          <w:rStyle w:val="apple-style-span"/>
          <w:lang w:val="en-US"/>
        </w:rPr>
        <w:t xml:space="preserve"> </w:t>
      </w:r>
      <w:r w:rsidRPr="00FA0BDF">
        <w:rPr>
          <w:rStyle w:val="apple-style-span"/>
          <w:lang w:val="en-US"/>
        </w:rPr>
        <w:t xml:space="preserve">= </w:t>
      </w:r>
      <w:proofErr w:type="gramStart"/>
      <w:r w:rsidRPr="00FA0BDF">
        <w:rPr>
          <w:rStyle w:val="apple-style-span"/>
          <w:lang w:val="en-US"/>
        </w:rPr>
        <w:t>None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parsesync(self, packets):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packets</w:t>
      </w:r>
      <w:proofErr w:type="gramEnd"/>
      <w:r w:rsidRPr="00FA0BDF">
        <w:rPr>
          <w:rStyle w:val="apple-style-span"/>
          <w:lang w:val="en-US"/>
        </w:rPr>
        <w:t xml:space="preserve"> = packets[0].split("_")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(len(packets) == 5) and (packets[0] == SYNC_SERVER_PACKET):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self.secret</w:t>
      </w:r>
      <w:r>
        <w:rPr>
          <w:rStyle w:val="apple-style-span"/>
          <w:lang w:val="en-US"/>
        </w:rPr>
        <w:t xml:space="preserve"> </w:t>
      </w:r>
      <w:r w:rsidRPr="00FA0BDF">
        <w:rPr>
          <w:rStyle w:val="apple-style-span"/>
          <w:lang w:val="en-US"/>
        </w:rPr>
        <w:t xml:space="preserve"> =</w:t>
      </w:r>
      <w:proofErr w:type="gramEnd"/>
      <w:r w:rsidRPr="00FA0BDF">
        <w:rPr>
          <w:rStyle w:val="apple-style-span"/>
          <w:lang w:val="en-US"/>
        </w:rPr>
        <w:t xml:space="preserve"> packets[1]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r w:rsidRPr="00FA0BDF">
        <w:rPr>
          <w:rStyle w:val="apple-style-span"/>
          <w:lang w:val="en-US"/>
        </w:rPr>
        <w:t xml:space="preserve">self.attempts = </w:t>
      </w:r>
      <w:proofErr w:type="gramStart"/>
      <w:r w:rsidRPr="00FA0BDF">
        <w:rPr>
          <w:rStyle w:val="apple-style-span"/>
          <w:lang w:val="en-US"/>
        </w:rPr>
        <w:t>int(</w:t>
      </w:r>
      <w:proofErr w:type="gramEnd"/>
      <w:r w:rsidRPr="00FA0BDF">
        <w:rPr>
          <w:rStyle w:val="apple-style-span"/>
          <w:lang w:val="en-US"/>
        </w:rPr>
        <w:t>packets[2])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r w:rsidRPr="00FA0BDF">
        <w:rPr>
          <w:rStyle w:val="apple-style-span"/>
          <w:lang w:val="en-US"/>
        </w:rPr>
        <w:t xml:space="preserve">self.userword = </w:t>
      </w:r>
      <w:proofErr w:type="gramStart"/>
      <w:r w:rsidRPr="00FA0BDF">
        <w:rPr>
          <w:rStyle w:val="apple-style-span"/>
          <w:lang w:val="en-US"/>
        </w:rPr>
        <w:t>packets[</w:t>
      </w:r>
      <w:proofErr w:type="gramEnd"/>
      <w:r w:rsidRPr="00FA0BDF">
        <w:rPr>
          <w:rStyle w:val="apple-style-span"/>
          <w:lang w:val="en-US"/>
        </w:rPr>
        <w:t>3]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r w:rsidRPr="00FA0BDF">
        <w:rPr>
          <w:rStyle w:val="apple-style-span"/>
          <w:lang w:val="en-US"/>
        </w:rPr>
        <w:t xml:space="preserve">self.used_letters = </w:t>
      </w:r>
      <w:proofErr w:type="gramStart"/>
      <w:r w:rsidRPr="00FA0BDF">
        <w:rPr>
          <w:rStyle w:val="apple-style-span"/>
          <w:lang w:val="en-US"/>
        </w:rPr>
        <w:t>list(</w:t>
      </w:r>
      <w:proofErr w:type="gramEnd"/>
      <w:r w:rsidRPr="00FA0BDF">
        <w:rPr>
          <w:rStyle w:val="apple-style-span"/>
          <w:lang w:val="en-US"/>
        </w:rPr>
        <w:t>packets[4])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start()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lastRenderedPageBreak/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run(self):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r w:rsidRPr="00FA0BDF">
        <w:rPr>
          <w:rStyle w:val="apple-style-span"/>
          <w:lang w:val="en-US"/>
        </w:rPr>
        <w:t xml:space="preserve">self.sock = </w:t>
      </w:r>
      <w:proofErr w:type="gramStart"/>
      <w:r w:rsidRPr="00FA0BDF">
        <w:rPr>
          <w:rStyle w:val="apple-style-span"/>
          <w:lang w:val="en-US"/>
        </w:rPr>
        <w:t>socket.socket(</w:t>
      </w:r>
      <w:proofErr w:type="gramEnd"/>
      <w:r w:rsidRPr="00FA0BDF">
        <w:rPr>
          <w:rStyle w:val="apple-style-span"/>
          <w:lang w:val="en-US"/>
        </w:rPr>
        <w:t>socket.AF_INET, socket.SOCK_STREAM)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self.sock.connect(</w:t>
      </w:r>
      <w:proofErr w:type="gramEnd"/>
      <w:r w:rsidRPr="00FA0BDF">
        <w:rPr>
          <w:rStyle w:val="apple-style-span"/>
          <w:lang w:val="en-US"/>
        </w:rPr>
        <w:t>(HOST_PONG, 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 w:rsidRPr="00FA0BDF">
        <w:rPr>
          <w:rStyle w:val="apple-style-span"/>
          <w:lang w:val="en-US"/>
        </w:rPr>
        <w:tab/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logger.critical(</w:t>
      </w:r>
      <w:proofErr w:type="gramEnd"/>
      <w:r w:rsidRPr="00FA0BDF">
        <w:rPr>
          <w:rStyle w:val="apple-style-span"/>
          <w:lang w:val="en-US"/>
        </w:rPr>
        <w:t>"Main server don't work! %s %s" % (HOST_PING, PORT_PING))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sys.exit(</w:t>
      </w:r>
      <w:proofErr w:type="gramEnd"/>
      <w:r w:rsidRPr="00FA0BDF">
        <w:rPr>
          <w:rStyle w:val="apple-style-span"/>
          <w:lang w:val="en-US"/>
        </w:rPr>
        <w:t>0)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</w:t>
      </w:r>
      <w:proofErr w:type="gramStart"/>
      <w:r w:rsidRPr="00FA0BDF">
        <w:rPr>
          <w:rStyle w:val="apple-style-span"/>
          <w:lang w:val="en-US"/>
        </w:rPr>
        <w:t>while</w:t>
      </w:r>
      <w:proofErr w:type="gramEnd"/>
      <w:r w:rsidRPr="00FA0BDF">
        <w:rPr>
          <w:rStyle w:val="apple-style-span"/>
          <w:lang w:val="en-US"/>
        </w:rPr>
        <w:t xml:space="preserve"> True: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self.sock.send(</w:t>
      </w:r>
      <w:proofErr w:type="gramEnd"/>
      <w:r w:rsidRPr="00FA0BDF">
        <w:rPr>
          <w:rStyle w:val="apple-style-span"/>
          <w:lang w:val="en-US"/>
        </w:rPr>
        <w:t>CONN_PING + "@")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data</w:t>
      </w:r>
      <w:proofErr w:type="gramEnd"/>
      <w:r w:rsidRPr="00FA0BDF">
        <w:rPr>
          <w:rStyle w:val="apple-style-span"/>
          <w:lang w:val="en-US"/>
        </w:rPr>
        <w:t xml:space="preserve"> = self.sock.recv(128)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socket.error, detail: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logging.error(</w:t>
      </w:r>
      <w:proofErr w:type="gramEnd"/>
      <w:r w:rsidRPr="00FA0BDF">
        <w:rPr>
          <w:rStyle w:val="apple-style-span"/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logger.error(</w:t>
      </w:r>
      <w:proofErr w:type="gramEnd"/>
      <w:r w:rsidRPr="00FA0BDF">
        <w:rPr>
          <w:rStyle w:val="apple-style-span"/>
          <w:lang w:val="en-US"/>
        </w:rPr>
        <w:t>"Ping server error! %s" % self.packets)</w:t>
      </w:r>
      <w:r>
        <w:rPr>
          <w:rStyle w:val="apple-style-span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self.lastsync: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self.parsesync(</w:t>
      </w:r>
      <w:proofErr w:type="gramEnd"/>
      <w:r w:rsidRPr="00FA0BDF">
        <w:rPr>
          <w:rStyle w:val="apple-style-span"/>
          <w:lang w:val="en-US"/>
        </w:rPr>
        <w:t>self.lastsync)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logger.error(</w:t>
      </w:r>
      <w:proofErr w:type="gramEnd"/>
      <w:r w:rsidRPr="00FA0BDF">
        <w:rPr>
          <w:rStyle w:val="apple-style-span"/>
          <w:lang w:val="en-US"/>
        </w:rPr>
        <w:t>"Main server not send sync packet! :(")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sys.exit(</w:t>
      </w:r>
      <w:proofErr w:type="gramEnd"/>
      <w:r w:rsidRPr="00FA0BDF">
        <w:rPr>
          <w:rStyle w:val="apple-style-span"/>
          <w:lang w:val="en-US"/>
        </w:rPr>
        <w:t>0)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not data: logger.error("Ping server error! %s" % </w:t>
      </w:r>
      <w:proofErr w:type="gramStart"/>
      <w:r w:rsidRPr="00FA0BDF">
        <w:rPr>
          <w:rStyle w:val="apple-style-span"/>
          <w:lang w:val="en-US"/>
        </w:rPr>
        <w:t>self.sock.fileno(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r w:rsidRPr="00FA0BDF">
        <w:rPr>
          <w:rStyle w:val="apple-style-span"/>
          <w:lang w:val="en-US"/>
        </w:rPr>
        <w:t xml:space="preserve">self.packets = </w:t>
      </w:r>
      <w:proofErr w:type="gramStart"/>
      <w:r w:rsidRPr="00FA0BDF">
        <w:rPr>
          <w:rStyle w:val="apple-style-span"/>
          <w:lang w:val="en-US"/>
        </w:rPr>
        <w:t>data.strip()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r w:rsidRPr="00FA0BDF">
        <w:rPr>
          <w:rStyle w:val="apple-style-span"/>
          <w:lang w:val="en-US"/>
        </w:rPr>
        <w:t xml:space="preserve">self.packets = </w:t>
      </w:r>
      <w:proofErr w:type="gramStart"/>
      <w:r w:rsidRPr="00FA0BDF">
        <w:rPr>
          <w:rStyle w:val="apple-style-span"/>
          <w:lang w:val="en-US"/>
        </w:rPr>
        <w:t>self.packets.split(</w:t>
      </w:r>
      <w:proofErr w:type="gramEnd"/>
      <w:r w:rsidRPr="00FA0BDF">
        <w:rPr>
          <w:rStyle w:val="apple-style-span"/>
          <w:lang w:val="en-US"/>
        </w:rPr>
        <w:t>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pack in self.packets: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answers</w:t>
      </w:r>
      <w:proofErr w:type="gramEnd"/>
      <w:r w:rsidRPr="00FA0BDF">
        <w:rPr>
          <w:rStyle w:val="apple-style-span"/>
          <w:lang w:val="en-US"/>
        </w:rPr>
        <w:t xml:space="preserve"> = pack.strip()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answers</w:t>
      </w:r>
      <w:proofErr w:type="gramEnd"/>
      <w:r w:rsidRPr="00FA0BDF">
        <w:rPr>
          <w:rStyle w:val="apple-style-span"/>
          <w:lang w:val="en-US"/>
        </w:rPr>
        <w:t xml:space="preserve"> = pack.split("_")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item in answers: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len(item)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item[0] ==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code</w:t>
      </w:r>
      <w:proofErr w:type="gramEnd"/>
      <w:r w:rsidRPr="00FA0BDF">
        <w:rPr>
          <w:rStyle w:val="apple-style-span"/>
          <w:lang w:val="en-US"/>
        </w:rPr>
        <w:t xml:space="preserve"> = item[:4]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code == CONN_PONG: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 xml:space="preserve">"Ping server success! %s" % </w:t>
      </w:r>
      <w:proofErr w:type="gramStart"/>
      <w:r w:rsidRPr="00FA0BDF">
        <w:rPr>
          <w:rStyle w:val="apple-style-span"/>
          <w:lang w:val="en-US"/>
        </w:rPr>
        <w:t>self.sock.fileno(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self.sock.send(</w:t>
      </w:r>
      <w:proofErr w:type="gramEnd"/>
      <w:r w:rsidRPr="00FA0BDF">
        <w:rPr>
          <w:rStyle w:val="apple-style-span"/>
          <w:lang w:val="en-US"/>
        </w:rPr>
        <w:t>CONN_PING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elif</w:t>
      </w:r>
      <w:proofErr w:type="gramEnd"/>
      <w:r w:rsidRPr="00FA0BDF">
        <w:rPr>
          <w:rStyle w:val="apple-style-span"/>
          <w:lang w:val="en-US"/>
        </w:rPr>
        <w:t xml:space="preserve"> code == SYNC_SERVER_PACKET: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print</w:t>
      </w:r>
      <w:proofErr w:type="gramEnd"/>
      <w:r w:rsidRPr="00FA0BDF">
        <w:rPr>
          <w:rStyle w:val="apple-style-span"/>
          <w:lang w:val="en-US"/>
        </w:rPr>
        <w:t xml:space="preserve"> "SYNC: " + str(answers)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r w:rsidRPr="00FA0BDF">
        <w:rPr>
          <w:rStyle w:val="apple-style-span"/>
          <w:lang w:val="en-US"/>
        </w:rPr>
        <w:t>self.lastsync = self.packets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self.sock.send(</w:t>
      </w:r>
      <w:proofErr w:type="gramEnd"/>
      <w:r w:rsidRPr="00FA0BDF">
        <w:rPr>
          <w:rStyle w:val="apple-style-span"/>
          <w:lang w:val="en-US"/>
        </w:rPr>
        <w:t>SYNC_SERVER_PACKET_APPLY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logger.error(</w:t>
      </w:r>
      <w:proofErr w:type="gramEnd"/>
      <w:r w:rsidRPr="00FA0BDF">
        <w:rPr>
          <w:rStyle w:val="apple-style-span"/>
          <w:lang w:val="en-US"/>
        </w:rPr>
        <w:t>"Ping server error! CODE: '%s'" % code)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self.parsesync(</w:t>
      </w:r>
      <w:proofErr w:type="gramEnd"/>
      <w:r w:rsidRPr="00FA0BDF">
        <w:rPr>
          <w:rStyle w:val="apple-style-span"/>
          <w:lang w:val="en-US"/>
        </w:rPr>
        <w:t>self.lastsync)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socket.error: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logger.error(</w:t>
      </w:r>
      <w:proofErr w:type="gramEnd"/>
      <w:r w:rsidRPr="00FA0BDF">
        <w:rPr>
          <w:rStyle w:val="apple-style-span"/>
          <w:lang w:val="en-US"/>
        </w:rPr>
        <w:t>"Ping server error! %s" % self.packets)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self.parsesync(</w:t>
      </w:r>
      <w:proofErr w:type="gramEnd"/>
      <w:r w:rsidRPr="00FA0BDF">
        <w:rPr>
          <w:rStyle w:val="apple-style-span"/>
          <w:lang w:val="en-US"/>
        </w:rPr>
        <w:t>self.lastsync)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</w:p>
    <w:p w:rsidR="00FA0BDF" w:rsidRPr="00D61757" w:rsidRDefault="00FA0BDF" w:rsidP="00FA0BDF">
      <w:pPr>
        <w:pStyle w:val="CodePython"/>
        <w:rPr>
          <w:rStyle w:val="apple-style-span"/>
          <w:b/>
        </w:rPr>
      </w:pPr>
      <w:proofErr w:type="gramStart"/>
      <w:r w:rsidRPr="00FA0BDF">
        <w:rPr>
          <w:rStyle w:val="apple-style-span"/>
          <w:b/>
          <w:lang w:val="en-US"/>
        </w:rPr>
        <w:t>class</w:t>
      </w:r>
      <w:proofErr w:type="gramEnd"/>
      <w:r w:rsidRPr="00D61757">
        <w:rPr>
          <w:rStyle w:val="apple-style-span"/>
          <w:b/>
        </w:rPr>
        <w:t xml:space="preserve"> </w:t>
      </w:r>
      <w:r w:rsidRPr="00FA0BDF">
        <w:rPr>
          <w:rStyle w:val="apple-style-span"/>
          <w:b/>
          <w:lang w:val="en-US"/>
        </w:rPr>
        <w:t>Ponger</w:t>
      </w:r>
      <w:r w:rsidRPr="00D61757">
        <w:rPr>
          <w:rStyle w:val="apple-style-span"/>
          <w:b/>
        </w:rPr>
        <w:t>(</w:t>
      </w:r>
      <w:r w:rsidRPr="00FA0BDF">
        <w:rPr>
          <w:rStyle w:val="apple-style-span"/>
          <w:b/>
          <w:lang w:val="en-US"/>
        </w:rPr>
        <w:t>Thread</w:t>
      </w:r>
      <w:r w:rsidRPr="00D61757">
        <w:rPr>
          <w:rStyle w:val="apple-style-span"/>
          <w:b/>
        </w:rPr>
        <w:t>): #«</w:t>
      </w:r>
      <w:r w:rsidRPr="00FA0BDF">
        <w:rPr>
          <w:rStyle w:val="apple-style-span"/>
          <w:b/>
        </w:rPr>
        <w:t>синхронизуемый</w:t>
      </w:r>
      <w:r w:rsidRPr="00D61757">
        <w:rPr>
          <w:rStyle w:val="apple-style-span"/>
          <w:b/>
        </w:rPr>
        <w:t xml:space="preserve">», </w:t>
      </w:r>
      <w:r w:rsidRPr="00FA0BDF">
        <w:rPr>
          <w:rStyle w:val="apple-style-span"/>
          <w:b/>
        </w:rPr>
        <w:t>альтерантивный</w:t>
      </w:r>
      <w:r w:rsidRPr="00D61757">
        <w:rPr>
          <w:rStyle w:val="apple-style-span"/>
          <w:b/>
        </w:rPr>
        <w:t xml:space="preserve"> </w:t>
      </w:r>
      <w:r w:rsidRPr="00FA0BDF">
        <w:rPr>
          <w:rStyle w:val="apple-style-span"/>
          <w:b/>
        </w:rPr>
        <w:t>сервер</w:t>
      </w:r>
    </w:p>
    <w:p w:rsidR="00FA0BDF" w:rsidRPr="00D61757" w:rsidRDefault="00FA0BDF" w:rsidP="00FA0BDF">
      <w:pPr>
        <w:pStyle w:val="CodePython"/>
        <w:rPr>
          <w:rStyle w:val="apple-style-span"/>
        </w:rPr>
      </w:pPr>
      <w:r w:rsidRPr="00D61757">
        <w:rPr>
          <w:rStyle w:val="apple-style-span"/>
        </w:rPr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 w:rsidRPr="00D61757">
        <w:rPr>
          <w:rStyle w:val="apple-style-span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__init__(self):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r w:rsidRPr="00FA0BDF">
        <w:rPr>
          <w:rStyle w:val="apple-style-span"/>
          <w:lang w:val="en-US"/>
        </w:rPr>
        <w:t>Thread.__init_</w:t>
      </w:r>
      <w:proofErr w:type="gramStart"/>
      <w:r w:rsidRPr="00FA0BDF">
        <w:rPr>
          <w:rStyle w:val="apple-style-span"/>
          <w:lang w:val="en-US"/>
        </w:rPr>
        <w:t>_(</w:t>
      </w:r>
      <w:proofErr w:type="gramEnd"/>
      <w:r w:rsidRPr="00FA0BDF">
        <w:rPr>
          <w:rStyle w:val="apple-style-span"/>
          <w:lang w:val="en-US"/>
        </w:rPr>
        <w:t>self)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</w:t>
      </w:r>
      <w:proofErr w:type="gramStart"/>
      <w:r w:rsidRPr="00FA0BDF">
        <w:rPr>
          <w:rStyle w:val="apple-style-span"/>
          <w:lang w:val="en-US"/>
        </w:rPr>
        <w:t>def</w:t>
      </w:r>
      <w:proofErr w:type="gramEnd"/>
      <w:r w:rsidRPr="00FA0BDF">
        <w:rPr>
          <w:rStyle w:val="apple-style-span"/>
          <w:lang w:val="en-US"/>
        </w:rPr>
        <w:t xml:space="preserve"> run(self):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lastRenderedPageBreak/>
        <w:t xml:space="preserve">    </w:t>
      </w:r>
      <w:proofErr w:type="gramStart"/>
      <w:r w:rsidRPr="00FA0BDF">
        <w:rPr>
          <w:rStyle w:val="apple-style-span"/>
          <w:lang w:val="en-US"/>
        </w:rPr>
        <w:t>pong</w:t>
      </w:r>
      <w:proofErr w:type="gramEnd"/>
      <w:r w:rsidRPr="00FA0BDF">
        <w:rPr>
          <w:rStyle w:val="apple-style-span"/>
          <w:lang w:val="en-US"/>
        </w:rPr>
        <w:t xml:space="preserve"> = socket.socket(AF_INET, SOCK_STREAM)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r w:rsidRPr="00FA0BDF">
        <w:rPr>
          <w:rStyle w:val="apple-style-span"/>
          <w:lang w:val="en-US"/>
        </w:rPr>
        <w:tab/>
      </w:r>
      <w:proofErr w:type="gramStart"/>
      <w:r w:rsidRPr="00FA0BDF">
        <w:rPr>
          <w:rStyle w:val="apple-style-span"/>
          <w:lang w:val="en-US"/>
        </w:rPr>
        <w:t>pong.setsockopt(</w:t>
      </w:r>
      <w:proofErr w:type="gramEnd"/>
      <w:r w:rsidRPr="00FA0BDF">
        <w:rPr>
          <w:rStyle w:val="apple-style-span"/>
          <w:lang w:val="en-US"/>
        </w:rPr>
        <w:t>socket.SOL_SOCKET, socket.SO_REUSEADDR, 1)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pong.bind(</w:t>
      </w:r>
      <w:proofErr w:type="gramEnd"/>
      <w:r w:rsidRPr="00FA0BDF">
        <w:rPr>
          <w:rStyle w:val="apple-style-span"/>
          <w:lang w:val="en-US"/>
        </w:rPr>
        <w:t>(HOST_PONG, 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logger.debug(</w:t>
      </w:r>
      <w:proofErr w:type="gramEnd"/>
      <w:r w:rsidRPr="00FA0BDF">
        <w:rPr>
          <w:rStyle w:val="apple-style-span"/>
          <w:lang w:val="en-US"/>
        </w:rPr>
        <w:t>"Ponger server binded")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pong.listen(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logger.debug(</w:t>
      </w:r>
      <w:proofErr w:type="gramEnd"/>
      <w:r w:rsidRPr="00FA0BDF">
        <w:rPr>
          <w:rStyle w:val="apple-style-span"/>
          <w:lang w:val="en-US"/>
        </w:rPr>
        <w:t>"Ponger server listen on port " + str(PORT_PONG))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15)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socket.error, detail: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logger.error(</w:t>
      </w:r>
      <w:proofErr w:type="gramEnd"/>
      <w:r w:rsidRPr="00FA0BDF">
        <w:rPr>
          <w:rStyle w:val="apple-style-span"/>
          <w:lang w:val="en-US"/>
        </w:rPr>
        <w:t>detail)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pingsock</w:t>
      </w:r>
      <w:proofErr w:type="gramEnd"/>
      <w:r w:rsidRPr="00FA0BDF">
        <w:rPr>
          <w:rStyle w:val="apple-style-span"/>
          <w:lang w:val="en-US"/>
        </w:rPr>
        <w:t>, addr = pong.accept()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"Ponger connected %s" % str(addr))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try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while</w:t>
      </w:r>
      <w:proofErr w:type="gramEnd"/>
      <w:r w:rsidRPr="00FA0BDF">
        <w:rPr>
          <w:rStyle w:val="apple-style-span"/>
          <w:lang w:val="en-US"/>
        </w:rPr>
        <w:t xml:space="preserve"> True: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data</w:t>
      </w:r>
      <w:proofErr w:type="gramEnd"/>
      <w:r w:rsidRPr="00FA0BDF">
        <w:rPr>
          <w:rStyle w:val="apple-style-span"/>
          <w:lang w:val="en-US"/>
        </w:rPr>
        <w:t xml:space="preserve"> = pingsock.recv(32)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ping</w:t>
      </w:r>
      <w:proofErr w:type="gramEnd"/>
      <w:r w:rsidRPr="00FA0BDF">
        <w:rPr>
          <w:rStyle w:val="apple-style-span"/>
          <w:lang w:val="en-US"/>
        </w:rPr>
        <w:t xml:space="preserve"> = data.strip()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ping</w:t>
      </w:r>
      <w:proofErr w:type="gramEnd"/>
      <w:r w:rsidRPr="00FA0BDF">
        <w:rPr>
          <w:rStyle w:val="apple-style-span"/>
          <w:lang w:val="en-US"/>
        </w:rPr>
        <w:t xml:space="preserve"> = ping.split("$")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not data: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logger.error(</w:t>
      </w:r>
      <w:proofErr w:type="gramEnd"/>
      <w:r w:rsidRPr="00FA0BDF">
        <w:rPr>
          <w:rStyle w:val="apple-style-span"/>
          <w:lang w:val="en-US"/>
        </w:rPr>
        <w:t xml:space="preserve">"Pong server error! %s" % </w:t>
      </w:r>
      <w:proofErr w:type="gramStart"/>
      <w:r w:rsidRPr="00FA0BDF">
        <w:rPr>
          <w:rStyle w:val="apple-style-span"/>
          <w:lang w:val="en-US"/>
        </w:rPr>
        <w:t>pingsock.fileno(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5)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pingsock</w:t>
      </w:r>
      <w:proofErr w:type="gramEnd"/>
      <w:r w:rsidRPr="00FA0BDF">
        <w:rPr>
          <w:rStyle w:val="apple-style-span"/>
          <w:lang w:val="en-US"/>
        </w:rPr>
        <w:t>, addr = pong.accept()</w:t>
      </w:r>
      <w:r>
        <w:rPr>
          <w:rStyle w:val="apple-style-span"/>
          <w:lang w:val="en-US"/>
        </w:rPr>
        <w:t xml:space="preserve">  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pingsock.send(</w:t>
      </w:r>
      <w:proofErr w:type="gramEnd"/>
      <w:r w:rsidRPr="00FA0BDF">
        <w:rPr>
          <w:rStyle w:val="apple-style-span"/>
          <w:lang w:val="en-US"/>
        </w:rPr>
        <w:t>SYNC_SERVER_PACKET + "_%s_%s_%s_%s$" % (gallows.secret, str(gallows.attempts), gallows.newuword, str(gallows.used_letters)))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  <w:r>
        <w:rPr>
          <w:rStyle w:val="apple-style-span"/>
          <w:lang w:val="en-US"/>
        </w:rPr>
        <w:t xml:space="preserve">     </w:t>
      </w:r>
      <w:r w:rsidRPr="00FA0BDF">
        <w:rPr>
          <w:rStyle w:val="apple-style-span"/>
          <w:lang w:val="en-US"/>
        </w:rPr>
        <w:t xml:space="preserve">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</w:t>
      </w:r>
      <w:proofErr w:type="gramStart"/>
      <w:r w:rsidRPr="00FA0BDF">
        <w:rPr>
          <w:rStyle w:val="apple-style-span"/>
          <w:lang w:val="en-US"/>
        </w:rPr>
        <w:t>for</w:t>
      </w:r>
      <w:proofErr w:type="gramEnd"/>
      <w:r w:rsidRPr="00FA0BDF">
        <w:rPr>
          <w:rStyle w:val="apple-style-span"/>
          <w:lang w:val="en-US"/>
        </w:rPr>
        <w:t xml:space="preserve"> item in ping: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len(ping)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len(item) &gt; 0: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item[0] ==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code</w:t>
      </w:r>
      <w:proofErr w:type="gramEnd"/>
      <w:r w:rsidRPr="00FA0BDF">
        <w:rPr>
          <w:rStyle w:val="apple-style-span"/>
          <w:lang w:val="en-US"/>
        </w:rPr>
        <w:t xml:space="preserve"> = item[:4]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code == CONN_PING: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</w:t>
      </w:r>
      <w:proofErr w:type="gramStart"/>
      <w:r w:rsidRPr="00FA0BDF">
        <w:rPr>
          <w:rStyle w:val="apple-style-span"/>
          <w:lang w:val="en-US"/>
        </w:rPr>
        <w:t>if</w:t>
      </w:r>
      <w:proofErr w:type="gramEnd"/>
      <w:r w:rsidRPr="00FA0BDF">
        <w:rPr>
          <w:rStyle w:val="apple-style-span"/>
          <w:lang w:val="en-US"/>
        </w:rPr>
        <w:t xml:space="preserve"> (hasattr(gallows, 'secret') and not main_server) or (s.changed and main_server):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pingsock.send(</w:t>
      </w:r>
      <w:proofErr w:type="gramEnd"/>
      <w:r w:rsidRPr="00FA0BDF">
        <w:rPr>
          <w:rStyle w:val="apple-style-span"/>
          <w:lang w:val="en-US"/>
        </w:rPr>
        <w:t>SYNC_SERVER_PACKET + "_%s_%s_%s_%s$" % (gallows.secret, str(gallows.attempts), gallows.newuword, str(gallows.used_letters)))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r w:rsidRPr="00FA0BDF">
        <w:rPr>
          <w:rStyle w:val="apple-style-span"/>
          <w:lang w:val="en-US"/>
        </w:rPr>
        <w:t>s.changed = False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"Send: " + SYNC_SERVER_PACKET + "_%s_%s_%s_%s$" % (gallows.secret, str(gallows.attempts), gallows.newuword, str(gallows.used_letters)))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pingsock.send(</w:t>
      </w:r>
      <w:proofErr w:type="gramEnd"/>
      <w:r w:rsidRPr="00FA0BDF">
        <w:rPr>
          <w:rStyle w:val="apple-style-span"/>
          <w:lang w:val="en-US"/>
        </w:rPr>
        <w:t>CONN_PONG + "$")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sleep(</w:t>
      </w:r>
      <w:proofErr w:type="gramEnd"/>
      <w:r w:rsidRPr="00FA0BDF">
        <w:rPr>
          <w:rStyle w:val="apple-style-span"/>
          <w:lang w:val="en-US"/>
        </w:rPr>
        <w:t>2)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elif</w:t>
      </w:r>
      <w:proofErr w:type="gramEnd"/>
      <w:r w:rsidRPr="00FA0BDF">
        <w:rPr>
          <w:rStyle w:val="apple-style-span"/>
          <w:lang w:val="en-US"/>
        </w:rPr>
        <w:t xml:space="preserve"> code == SYNC_SERVER_PACKET_APPLY: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 xml:space="preserve">"SYNC OK! %s" % </w:t>
      </w:r>
      <w:proofErr w:type="gramStart"/>
      <w:r w:rsidRPr="00FA0BDF">
        <w:rPr>
          <w:rStyle w:val="apple-style-span"/>
          <w:lang w:val="en-US"/>
        </w:rPr>
        <w:t>pingsock.fileno(</w:t>
      </w:r>
      <w:proofErr w:type="gramEnd"/>
      <w:r w:rsidRPr="00FA0BDF">
        <w:rPr>
          <w:rStyle w:val="apple-style-span"/>
          <w:lang w:val="en-US"/>
        </w:rPr>
        <w:t>))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elif</w:t>
      </w:r>
      <w:proofErr w:type="gramEnd"/>
      <w:r w:rsidRPr="00FA0BDF">
        <w:rPr>
          <w:rStyle w:val="apple-style-span"/>
          <w:lang w:val="en-US"/>
        </w:rPr>
        <w:t xml:space="preserve"> item[0] != "#":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break</w:t>
      </w:r>
      <w:proofErr w:type="gramEnd"/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</w:t>
      </w:r>
      <w:proofErr w:type="gramStart"/>
      <w:r w:rsidRPr="00FA0BDF">
        <w:rPr>
          <w:rStyle w:val="apple-style-span"/>
          <w:lang w:val="en-US"/>
        </w:rPr>
        <w:t>else</w:t>
      </w:r>
      <w:proofErr w:type="gramEnd"/>
      <w:r w:rsidRPr="00FA0BDF">
        <w:rPr>
          <w:rStyle w:val="apple-style-span"/>
          <w:lang w:val="en-US"/>
        </w:rPr>
        <w:t>: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</w:t>
      </w:r>
      <w:proofErr w:type="gramStart"/>
      <w:r w:rsidRPr="00FA0BDF">
        <w:rPr>
          <w:rStyle w:val="apple-style-span"/>
          <w:lang w:val="en-US"/>
        </w:rPr>
        <w:t>logger.info(</w:t>
      </w:r>
      <w:proofErr w:type="gramEnd"/>
      <w:r w:rsidRPr="00FA0BDF">
        <w:rPr>
          <w:rStyle w:val="apple-style-span"/>
          <w:lang w:val="en-US"/>
        </w:rPr>
        <w:t>"Pong server unknown answer code! CODE: %s" % code)</w:t>
      </w:r>
      <w:r>
        <w:rPr>
          <w:rStyle w:val="apple-style-span"/>
          <w:lang w:val="en-US"/>
        </w:rPr>
        <w:t xml:space="preserve">    </w:t>
      </w:r>
    </w:p>
    <w:p w:rsidR="00FA0BDF" w:rsidRPr="00FA0BDF" w:rsidRDefault="00FA0BDF" w:rsidP="00FA0BDF">
      <w:pPr>
        <w:pStyle w:val="CodePython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</w:t>
      </w:r>
      <w:proofErr w:type="gramStart"/>
      <w:r w:rsidRPr="00FA0BDF">
        <w:rPr>
          <w:rStyle w:val="apple-style-span"/>
          <w:lang w:val="en-US"/>
        </w:rPr>
        <w:t>except</w:t>
      </w:r>
      <w:proofErr w:type="gramEnd"/>
      <w:r w:rsidRPr="00FA0BDF">
        <w:rPr>
          <w:rStyle w:val="apple-style-span"/>
          <w:lang w:val="en-US"/>
        </w:rPr>
        <w:t xml:space="preserve"> socket.error, detail:</w:t>
      </w:r>
    </w:p>
    <w:p w:rsidR="005F3746" w:rsidRDefault="00FA0BDF" w:rsidP="00FA0BDF">
      <w:pPr>
        <w:pStyle w:val="CodePython"/>
        <w:rPr>
          <w:rStyle w:val="apple-style-span"/>
        </w:rPr>
      </w:pPr>
      <w:r>
        <w:rPr>
          <w:rStyle w:val="apple-style-span"/>
          <w:lang w:val="en-US"/>
        </w:rPr>
        <w:t xml:space="preserve">    </w:t>
      </w:r>
      <w:proofErr w:type="gramStart"/>
      <w:r w:rsidRPr="00FA0BDF">
        <w:rPr>
          <w:rStyle w:val="apple-style-span"/>
          <w:lang w:val="en-US"/>
        </w:rPr>
        <w:t>logger.error(</w:t>
      </w:r>
      <w:proofErr w:type="gramEnd"/>
      <w:r w:rsidRPr="00FA0BDF">
        <w:rPr>
          <w:rStyle w:val="apple-style-span"/>
          <w:lang w:val="en-US"/>
        </w:rPr>
        <w:t xml:space="preserve">"Pong server error! </w:t>
      </w:r>
      <w:proofErr w:type="gramStart"/>
      <w:r w:rsidRPr="00FA0BDF">
        <w:rPr>
          <w:rStyle w:val="apple-style-span"/>
        </w:rPr>
        <w:t>%s" % pingsock.fileno())</w:t>
      </w:r>
      <w:r>
        <w:rPr>
          <w:rStyle w:val="apple-style-span"/>
        </w:rPr>
        <w:t xml:space="preserve">    </w:t>
      </w:r>
      <w:proofErr w:type="gramEnd"/>
    </w:p>
    <w:p w:rsidR="005F3746" w:rsidRDefault="005F3746" w:rsidP="005F3746">
      <w:pPr>
        <w:rPr>
          <w:rStyle w:val="ab"/>
          <w:i w:val="0"/>
          <w:iCs w:val="0"/>
          <w:sz w:val="22"/>
        </w:rPr>
      </w:pPr>
    </w:p>
    <w:p w:rsidR="005F3746" w:rsidRDefault="005F3746" w:rsidP="005F3746">
      <w:pPr>
        <w:rPr>
          <w:rStyle w:val="ab"/>
          <w:i w:val="0"/>
          <w:iCs w:val="0"/>
          <w:sz w:val="22"/>
        </w:rPr>
      </w:pPr>
    </w:p>
    <w:p w:rsidR="005F3746" w:rsidRPr="00741D66" w:rsidRDefault="005F3746" w:rsidP="005F3746">
      <w:pPr>
        <w:pStyle w:val="ac"/>
        <w:numPr>
          <w:ilvl w:val="0"/>
          <w:numId w:val="2"/>
        </w:numPr>
        <w:rPr>
          <w:rStyle w:val="ab"/>
          <w:i w:val="0"/>
          <w:iCs w:val="0"/>
          <w:sz w:val="28"/>
          <w:szCs w:val="28"/>
        </w:rPr>
      </w:pPr>
      <w:r>
        <w:rPr>
          <w:rStyle w:val="ab"/>
          <w:i w:val="0"/>
          <w:iCs w:val="0"/>
          <w:sz w:val="28"/>
          <w:szCs w:val="28"/>
        </w:rPr>
        <w:t>Так же в программе</w:t>
      </w:r>
      <w:r w:rsidR="00741D66">
        <w:rPr>
          <w:rStyle w:val="ab"/>
          <w:i w:val="0"/>
          <w:iCs w:val="0"/>
          <w:sz w:val="28"/>
          <w:szCs w:val="28"/>
        </w:rPr>
        <w:t xml:space="preserve"> предусмотрен графический интерфейс для удобства работы</w:t>
      </w:r>
      <w:r w:rsidR="00741D66" w:rsidRPr="00741D66">
        <w:rPr>
          <w:rStyle w:val="ab"/>
          <w:i w:val="0"/>
          <w:iCs w:val="0"/>
          <w:sz w:val="28"/>
          <w:szCs w:val="28"/>
        </w:rPr>
        <w:t>:</w:t>
      </w:r>
    </w:p>
    <w:p w:rsidR="00741D66" w:rsidRDefault="004F10B7" w:rsidP="00741D66">
      <w:pPr>
        <w:ind w:left="360"/>
        <w:rPr>
          <w:rStyle w:val="ab"/>
          <w:i w:val="0"/>
          <w:iCs w:val="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68115" cy="529653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0B" w:rsidRPr="00CC4E0B" w:rsidRDefault="00CC4E0B" w:rsidP="00741D66">
      <w:pPr>
        <w:ind w:left="360"/>
        <w:rPr>
          <w:rStyle w:val="ab"/>
          <w:i w:val="0"/>
          <w:iCs w:val="0"/>
          <w:sz w:val="28"/>
          <w:szCs w:val="28"/>
        </w:rPr>
      </w:pPr>
    </w:p>
    <w:p w:rsidR="00741D66" w:rsidRDefault="00741D66" w:rsidP="00741D66">
      <w:pPr>
        <w:ind w:left="360"/>
        <w:rPr>
          <w:rStyle w:val="ab"/>
          <w:i w:val="0"/>
          <w:iCs w:val="0"/>
          <w:sz w:val="28"/>
          <w:szCs w:val="28"/>
          <w:lang w:val="en-US"/>
        </w:rPr>
      </w:pPr>
    </w:p>
    <w:p w:rsidR="00741D66" w:rsidRPr="00313D55" w:rsidRDefault="00741D66" w:rsidP="00313D55">
      <w:pPr>
        <w:pStyle w:val="ac"/>
        <w:numPr>
          <w:ilvl w:val="0"/>
          <w:numId w:val="3"/>
        </w:numPr>
        <w:rPr>
          <w:rStyle w:val="ab"/>
          <w:i w:val="0"/>
          <w:iCs w:val="0"/>
          <w:sz w:val="28"/>
          <w:szCs w:val="28"/>
        </w:rPr>
      </w:pPr>
      <w:r w:rsidRPr="00313D55">
        <w:rPr>
          <w:rStyle w:val="ab"/>
          <w:i w:val="0"/>
          <w:iCs w:val="0"/>
          <w:sz w:val="28"/>
          <w:szCs w:val="28"/>
        </w:rPr>
        <w:t>Окно “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Connection</w:t>
      </w:r>
      <w:r w:rsidRPr="00313D55">
        <w:rPr>
          <w:rStyle w:val="ab"/>
          <w:i w:val="0"/>
          <w:iCs w:val="0"/>
          <w:sz w:val="28"/>
          <w:szCs w:val="28"/>
        </w:rPr>
        <w:t xml:space="preserve">” позволяет пользователю ввести 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IP</w:t>
      </w:r>
      <w:r w:rsidRPr="00313D55">
        <w:rPr>
          <w:rStyle w:val="ab"/>
          <w:i w:val="0"/>
          <w:iCs w:val="0"/>
          <w:sz w:val="28"/>
          <w:szCs w:val="28"/>
        </w:rPr>
        <w:t xml:space="preserve"> адрес и порт для главного и альтернативного серверов.</w:t>
      </w:r>
    </w:p>
    <w:p w:rsidR="00741D66" w:rsidRPr="00313D55" w:rsidRDefault="00741D66" w:rsidP="00313D55">
      <w:pPr>
        <w:pStyle w:val="ac"/>
        <w:numPr>
          <w:ilvl w:val="0"/>
          <w:numId w:val="3"/>
        </w:numPr>
        <w:rPr>
          <w:rStyle w:val="ab"/>
          <w:i w:val="0"/>
          <w:iCs w:val="0"/>
          <w:sz w:val="28"/>
          <w:szCs w:val="28"/>
        </w:rPr>
      </w:pPr>
      <w:r w:rsidRPr="00313D55">
        <w:rPr>
          <w:rStyle w:val="ab"/>
          <w:i w:val="0"/>
          <w:iCs w:val="0"/>
          <w:sz w:val="28"/>
          <w:szCs w:val="28"/>
        </w:rPr>
        <w:t>Окно “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Info</w:t>
      </w:r>
      <w:r w:rsidRPr="00313D55">
        <w:rPr>
          <w:rStyle w:val="ab"/>
          <w:i w:val="0"/>
          <w:iCs w:val="0"/>
          <w:sz w:val="28"/>
          <w:szCs w:val="28"/>
        </w:rPr>
        <w:t xml:space="preserve"> 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log</w:t>
      </w:r>
      <w:r w:rsidRPr="00313D55">
        <w:rPr>
          <w:rStyle w:val="ab"/>
          <w:i w:val="0"/>
          <w:iCs w:val="0"/>
          <w:sz w:val="28"/>
          <w:szCs w:val="28"/>
        </w:rPr>
        <w:t>” информирует пользователя о количестве оставшихся попыток,  наличии в слове введенной буквы и разрывах в соединении.</w:t>
      </w:r>
    </w:p>
    <w:p w:rsidR="00741D66" w:rsidRDefault="00741D66" w:rsidP="00313D55">
      <w:pPr>
        <w:pStyle w:val="ac"/>
        <w:numPr>
          <w:ilvl w:val="0"/>
          <w:numId w:val="3"/>
        </w:numPr>
        <w:rPr>
          <w:rStyle w:val="ab"/>
          <w:i w:val="0"/>
          <w:iCs w:val="0"/>
          <w:sz w:val="28"/>
          <w:szCs w:val="28"/>
        </w:rPr>
      </w:pPr>
      <w:r w:rsidRPr="00313D55">
        <w:rPr>
          <w:rStyle w:val="ab"/>
          <w:i w:val="0"/>
          <w:iCs w:val="0"/>
          <w:sz w:val="28"/>
          <w:szCs w:val="28"/>
        </w:rPr>
        <w:t>“</w:t>
      </w:r>
      <w:r w:rsidRPr="00313D55">
        <w:rPr>
          <w:rStyle w:val="ab"/>
          <w:i w:val="0"/>
          <w:iCs w:val="0"/>
          <w:sz w:val="28"/>
          <w:szCs w:val="28"/>
          <w:lang w:val="en-US"/>
        </w:rPr>
        <w:t>Tk</w:t>
      </w:r>
      <w:r w:rsidRPr="00313D55">
        <w:rPr>
          <w:rStyle w:val="ab"/>
          <w:i w:val="0"/>
          <w:iCs w:val="0"/>
          <w:sz w:val="28"/>
          <w:szCs w:val="28"/>
        </w:rPr>
        <w:t xml:space="preserve">” – главное </w:t>
      </w:r>
      <w:r w:rsidR="00313D55">
        <w:rPr>
          <w:rStyle w:val="ab"/>
          <w:i w:val="0"/>
          <w:iCs w:val="0"/>
          <w:sz w:val="28"/>
          <w:szCs w:val="28"/>
        </w:rPr>
        <w:t xml:space="preserve">окно для игры </w:t>
      </w:r>
      <w:r w:rsidR="00313D55">
        <w:rPr>
          <w:rStyle w:val="ab"/>
          <w:i w:val="0"/>
          <w:iCs w:val="0"/>
          <w:sz w:val="28"/>
          <w:szCs w:val="28"/>
          <w:lang w:val="en-US"/>
        </w:rPr>
        <w:t>c</w:t>
      </w:r>
      <w:r w:rsidRPr="00313D55">
        <w:rPr>
          <w:rStyle w:val="ab"/>
          <w:i w:val="0"/>
          <w:iCs w:val="0"/>
          <w:sz w:val="28"/>
          <w:szCs w:val="28"/>
        </w:rPr>
        <w:t xml:space="preserve"> рисунком, который отображает количество попыток</w:t>
      </w:r>
    </w:p>
    <w:p w:rsidR="0059496B" w:rsidRDefault="0059496B" w:rsidP="0059496B">
      <w:pPr>
        <w:rPr>
          <w:sz w:val="28"/>
          <w:szCs w:val="28"/>
        </w:rPr>
      </w:pPr>
    </w:p>
    <w:p w:rsidR="0059496B" w:rsidRDefault="0059496B" w:rsidP="0059496B">
      <w:pPr>
        <w:pStyle w:val="a6"/>
        <w:spacing w:after="0"/>
        <w:jc w:val="both"/>
        <w:rPr>
          <w:b/>
          <w:sz w:val="28"/>
          <w:szCs w:val="28"/>
        </w:rPr>
      </w:pPr>
      <w:r w:rsidRPr="003B2C92">
        <w:rPr>
          <w:b/>
          <w:sz w:val="28"/>
          <w:szCs w:val="28"/>
        </w:rPr>
        <w:t>Протокол</w:t>
      </w:r>
      <w:r>
        <w:rPr>
          <w:b/>
          <w:sz w:val="28"/>
          <w:szCs w:val="28"/>
        </w:rPr>
        <w:t>ы</w:t>
      </w:r>
      <w:r w:rsidRPr="003B2C92">
        <w:rPr>
          <w:b/>
          <w:sz w:val="28"/>
          <w:szCs w:val="28"/>
        </w:rPr>
        <w:t xml:space="preserve"> взаимодействия</w:t>
      </w:r>
    </w:p>
    <w:p w:rsidR="0059496B" w:rsidRDefault="0059496B" w:rsidP="0059496B">
      <w:pPr>
        <w:pStyle w:val="a6"/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Протокол синхронизации</w:t>
      </w:r>
    </w:p>
    <w:p w:rsidR="0059496B" w:rsidRDefault="0059496B" w:rsidP="0059496B">
      <w:pPr>
        <w:pStyle w:val="a6"/>
        <w:spacing w:after="0"/>
        <w:jc w:val="both"/>
        <w:rPr>
          <w:sz w:val="28"/>
          <w:szCs w:val="28"/>
        </w:rPr>
      </w:pPr>
      <w:r w:rsidRPr="003B2C92">
        <w:rPr>
          <w:sz w:val="28"/>
          <w:szCs w:val="28"/>
        </w:rPr>
        <w:t>В модуле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protocol</w:t>
      </w:r>
      <w:r w:rsidRPr="003B2C9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server</w:t>
      </w:r>
      <w:r w:rsidRPr="003B2C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3B2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два класса </w:t>
      </w:r>
      <w:r>
        <w:rPr>
          <w:sz w:val="28"/>
          <w:szCs w:val="28"/>
          <w:lang w:val="en-US"/>
        </w:rPr>
        <w:t>Pinger</w:t>
      </w:r>
      <w:r w:rsidRPr="003B2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Ponger</w:t>
      </w:r>
      <w:r w:rsidRPr="003B2C92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Ponger</w:t>
      </w:r>
      <w:r w:rsidRPr="003B2C9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синхронизуемый, альтернативный сервер, а </w:t>
      </w:r>
      <w:r>
        <w:rPr>
          <w:sz w:val="28"/>
          <w:szCs w:val="28"/>
          <w:lang w:val="en-US"/>
        </w:rPr>
        <w:t>Pinger</w:t>
      </w:r>
      <w:r w:rsidRPr="003B2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свою очередь синхронизирующий, основной. В синхронизации используются несколько заголовков пакетов, такие как </w:t>
      </w:r>
    </w:p>
    <w:p w:rsidR="0059496B" w:rsidRDefault="0059496B" w:rsidP="0059496B">
      <w:pPr>
        <w:pStyle w:val="a6"/>
        <w:spacing w:after="0"/>
        <w:jc w:val="both"/>
        <w:rPr>
          <w:sz w:val="28"/>
          <w:szCs w:val="28"/>
        </w:rPr>
      </w:pPr>
    </w:p>
    <w:p w:rsidR="0059496B" w:rsidRPr="00094BFE" w:rsidRDefault="0059496B" w:rsidP="0059496B">
      <w:pPr>
        <w:pStyle w:val="CodePython"/>
        <w:rPr>
          <w:rStyle w:val="apple-style-span"/>
        </w:rPr>
      </w:pPr>
      <w:r w:rsidRPr="003B2C92">
        <w:rPr>
          <w:rStyle w:val="apple-style-span"/>
          <w:lang w:val="en-US"/>
        </w:rPr>
        <w:t>SYNC</w:t>
      </w:r>
      <w:r w:rsidRPr="00094BFE">
        <w:rPr>
          <w:rStyle w:val="apple-style-span"/>
        </w:rPr>
        <w:t>_</w:t>
      </w:r>
      <w:r w:rsidRPr="003B2C92">
        <w:rPr>
          <w:rStyle w:val="apple-style-span"/>
          <w:lang w:val="en-US"/>
        </w:rPr>
        <w:t>SERVER</w:t>
      </w:r>
      <w:r w:rsidRPr="00094BFE">
        <w:rPr>
          <w:rStyle w:val="apple-style-span"/>
        </w:rPr>
        <w:t>_</w:t>
      </w:r>
      <w:r w:rsidRPr="003B2C92">
        <w:rPr>
          <w:rStyle w:val="apple-style-span"/>
          <w:lang w:val="en-US"/>
        </w:rPr>
        <w:t>PACKET</w:t>
      </w:r>
      <w:r w:rsidRPr="00094BFE">
        <w:rPr>
          <w:rStyle w:val="apple-style-span"/>
        </w:rPr>
        <w:t xml:space="preserve">  </w:t>
      </w:r>
      <w:r w:rsidRPr="00094BFE">
        <w:rPr>
          <w:rStyle w:val="apple-style-span"/>
        </w:rPr>
        <w:tab/>
        <w:t xml:space="preserve">= "#720" </w:t>
      </w:r>
      <w:r w:rsidRPr="00094BFE">
        <w:rPr>
          <w:rStyle w:val="apple-style-span"/>
          <w:b/>
        </w:rPr>
        <w:t>#</w:t>
      </w:r>
      <w:r>
        <w:rPr>
          <w:rStyle w:val="apple-style-span"/>
          <w:b/>
        </w:rPr>
        <w:t>заголовок</w:t>
      </w:r>
      <w:r w:rsidRPr="00094BFE">
        <w:rPr>
          <w:rStyle w:val="apple-style-span"/>
          <w:b/>
        </w:rPr>
        <w:t xml:space="preserve">, </w:t>
      </w:r>
      <w:r>
        <w:rPr>
          <w:rStyle w:val="apple-style-span"/>
          <w:b/>
        </w:rPr>
        <w:t>за</w:t>
      </w:r>
      <w:r w:rsidRPr="00094BFE">
        <w:rPr>
          <w:rStyle w:val="apple-style-span"/>
          <w:b/>
        </w:rPr>
        <w:t xml:space="preserve"> </w:t>
      </w:r>
      <w:r>
        <w:rPr>
          <w:rStyle w:val="apple-style-span"/>
          <w:b/>
        </w:rPr>
        <w:t>которым</w:t>
      </w:r>
      <w:r w:rsidRPr="00094BFE">
        <w:rPr>
          <w:rStyle w:val="apple-style-span"/>
          <w:b/>
        </w:rPr>
        <w:t xml:space="preserve"> </w:t>
      </w:r>
      <w:r>
        <w:rPr>
          <w:rStyle w:val="apple-style-span"/>
          <w:b/>
        </w:rPr>
        <w:t>следует</w:t>
      </w:r>
      <w:r w:rsidRPr="00094BFE">
        <w:rPr>
          <w:rStyle w:val="apple-style-span"/>
          <w:b/>
        </w:rPr>
        <w:t xml:space="preserve"> загаданное слово, количество оставшихся попыток, слово которое видно пользователям (с засекреченными буквами и список с уже использованными буквами</w:t>
      </w:r>
      <w:r>
        <w:rPr>
          <w:rStyle w:val="apple-style-span"/>
        </w:rPr>
        <w:t xml:space="preserve"> </w:t>
      </w:r>
    </w:p>
    <w:p w:rsidR="0059496B" w:rsidRPr="00094BFE" w:rsidRDefault="0059496B" w:rsidP="0059496B">
      <w:pPr>
        <w:pStyle w:val="CodePython"/>
        <w:rPr>
          <w:rStyle w:val="apple-style-span"/>
        </w:rPr>
      </w:pPr>
    </w:p>
    <w:p w:rsidR="0059496B" w:rsidRDefault="0059496B" w:rsidP="0059496B">
      <w:pPr>
        <w:pStyle w:val="CodePython"/>
        <w:rPr>
          <w:rStyle w:val="apple-style-span"/>
          <w:b/>
        </w:rPr>
      </w:pPr>
      <w:r w:rsidRPr="003B2C92">
        <w:rPr>
          <w:rStyle w:val="apple-style-span"/>
          <w:lang w:val="en-US"/>
        </w:rPr>
        <w:t>SYNC</w:t>
      </w:r>
      <w:r w:rsidRPr="00094BFE">
        <w:rPr>
          <w:rStyle w:val="apple-style-span"/>
        </w:rPr>
        <w:t>_</w:t>
      </w:r>
      <w:r w:rsidRPr="003B2C92">
        <w:rPr>
          <w:rStyle w:val="apple-style-span"/>
          <w:lang w:val="en-US"/>
        </w:rPr>
        <w:t>SERVER</w:t>
      </w:r>
      <w:r w:rsidRPr="00094BFE">
        <w:rPr>
          <w:rStyle w:val="apple-style-span"/>
        </w:rPr>
        <w:t>_</w:t>
      </w:r>
      <w:r w:rsidRPr="003B2C92">
        <w:rPr>
          <w:rStyle w:val="apple-style-span"/>
          <w:lang w:val="en-US"/>
        </w:rPr>
        <w:t>PACKET</w:t>
      </w:r>
      <w:r w:rsidRPr="00094BFE">
        <w:rPr>
          <w:rStyle w:val="apple-style-span"/>
        </w:rPr>
        <w:t>_</w:t>
      </w:r>
      <w:r w:rsidRPr="003B2C92">
        <w:rPr>
          <w:rStyle w:val="apple-style-span"/>
          <w:lang w:val="en-US"/>
        </w:rPr>
        <w:t>APPLY</w:t>
      </w:r>
      <w:r w:rsidRPr="00094BFE">
        <w:rPr>
          <w:rStyle w:val="apple-style-span"/>
        </w:rPr>
        <w:t xml:space="preserve">  </w:t>
      </w:r>
      <w:r w:rsidRPr="00094BFE">
        <w:rPr>
          <w:rStyle w:val="apple-style-span"/>
        </w:rPr>
        <w:tab/>
        <w:t xml:space="preserve">= "#721" </w:t>
      </w:r>
      <w:r w:rsidRPr="00094BFE">
        <w:rPr>
          <w:rStyle w:val="apple-style-span"/>
          <w:b/>
        </w:rPr>
        <w:t>#</w:t>
      </w:r>
      <w:r>
        <w:rPr>
          <w:rStyle w:val="apple-style-span"/>
          <w:b/>
        </w:rPr>
        <w:t>ответ</w:t>
      </w:r>
      <w:r w:rsidRPr="00094BFE">
        <w:rPr>
          <w:rStyle w:val="apple-style-span"/>
          <w:b/>
        </w:rPr>
        <w:t xml:space="preserve"> </w:t>
      </w:r>
      <w:r>
        <w:rPr>
          <w:rStyle w:val="apple-style-span"/>
          <w:b/>
        </w:rPr>
        <w:t>успешной синхронизации от синхронизуемого сервера</w:t>
      </w:r>
    </w:p>
    <w:p w:rsidR="0059496B" w:rsidRDefault="0059496B" w:rsidP="0059496B">
      <w:pPr>
        <w:pStyle w:val="CodePython"/>
        <w:rPr>
          <w:rStyle w:val="apple-style-span"/>
          <w:b/>
        </w:rPr>
      </w:pPr>
    </w:p>
    <w:p w:rsidR="0059496B" w:rsidRPr="0059496B" w:rsidRDefault="0059496B" w:rsidP="0059496B">
      <w:pPr>
        <w:pStyle w:val="CodePython"/>
        <w:rPr>
          <w:lang w:val="en-US"/>
        </w:rPr>
      </w:pPr>
      <w:r w:rsidRPr="0059496B">
        <w:rPr>
          <w:lang w:val="en-US"/>
        </w:rPr>
        <w:t xml:space="preserve">CONN_PING           = "#698" </w:t>
      </w:r>
      <w:r w:rsidRPr="0059496B">
        <w:rPr>
          <w:b/>
          <w:lang w:val="en-US"/>
        </w:rPr>
        <w:t>#ping-</w:t>
      </w:r>
      <w:r w:rsidRPr="0059496B">
        <w:rPr>
          <w:b/>
        </w:rPr>
        <w:t>пакет</w:t>
      </w:r>
    </w:p>
    <w:p w:rsidR="0059496B" w:rsidRPr="00D61757" w:rsidRDefault="0059496B" w:rsidP="0059496B">
      <w:pPr>
        <w:pStyle w:val="CodePython"/>
        <w:rPr>
          <w:lang w:val="en-US"/>
        </w:rPr>
      </w:pPr>
      <w:r w:rsidRPr="0059496B">
        <w:rPr>
          <w:lang w:val="en-US"/>
        </w:rPr>
        <w:t xml:space="preserve">CONN_PONG           = "#699" </w:t>
      </w:r>
      <w:r w:rsidRPr="0059496B">
        <w:rPr>
          <w:b/>
          <w:lang w:val="en-US"/>
        </w:rPr>
        <w:t>#pong-</w:t>
      </w:r>
      <w:r w:rsidRPr="0059496B">
        <w:rPr>
          <w:b/>
        </w:rPr>
        <w:t>пакет</w:t>
      </w:r>
    </w:p>
    <w:p w:rsidR="0059496B" w:rsidRPr="0059496B" w:rsidRDefault="0059496B" w:rsidP="0059496B">
      <w:pPr>
        <w:pStyle w:val="CodePython"/>
        <w:rPr>
          <w:rStyle w:val="apple-style-span"/>
          <w:lang w:val="en-US"/>
        </w:rPr>
      </w:pPr>
    </w:p>
    <w:p w:rsidR="0059496B" w:rsidRPr="0059496B" w:rsidRDefault="0059496B" w:rsidP="0059496B">
      <w:pPr>
        <w:rPr>
          <w:rStyle w:val="apple-style-span"/>
          <w:lang w:val="en-US"/>
        </w:rPr>
      </w:pPr>
    </w:p>
    <w:p w:rsidR="0059496B" w:rsidRPr="0059496B" w:rsidRDefault="0059496B" w:rsidP="0059496B">
      <w:pPr>
        <w:pStyle w:val="a6"/>
        <w:spacing w:after="0"/>
        <w:jc w:val="both"/>
        <w:rPr>
          <w:b/>
          <w:sz w:val="28"/>
          <w:szCs w:val="28"/>
        </w:rPr>
      </w:pPr>
      <w:r w:rsidRPr="00B45F74">
        <w:rPr>
          <w:b/>
          <w:sz w:val="28"/>
          <w:szCs w:val="28"/>
        </w:rPr>
        <w:t>Протокол клиент-серверного взаимодействия</w:t>
      </w:r>
    </w:p>
    <w:p w:rsidR="0059496B" w:rsidRDefault="0059496B" w:rsidP="0059496B">
      <w:pPr>
        <w:pStyle w:val="a6"/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Заголовки пакетов:</w:t>
      </w:r>
    </w:p>
    <w:p w:rsidR="0059496B" w:rsidRDefault="0059496B" w:rsidP="0059496B">
      <w:pPr>
        <w:pStyle w:val="a6"/>
        <w:spacing w:before="0" w:beforeAutospacing="0" w:after="0"/>
        <w:contextualSpacing/>
        <w:jc w:val="both"/>
        <w:rPr>
          <w:sz w:val="28"/>
          <w:szCs w:val="28"/>
        </w:rPr>
      </w:pPr>
      <w:r w:rsidRPr="00B45F74">
        <w:rPr>
          <w:sz w:val="28"/>
          <w:szCs w:val="28"/>
        </w:rPr>
        <w:t xml:space="preserve">В </w:t>
      </w:r>
      <w:r>
        <w:rPr>
          <w:sz w:val="28"/>
          <w:szCs w:val="28"/>
        </w:rPr>
        <w:t>кодах заголовков:</w:t>
      </w:r>
    </w:p>
    <w:p w:rsidR="0059496B" w:rsidRDefault="0059496B" w:rsidP="0059496B">
      <w:pPr>
        <w:pStyle w:val="a6"/>
        <w:spacing w:before="0" w:beforeAutospacing="0" w:after="0"/>
        <w:contextualSpacing/>
        <w:jc w:val="both"/>
        <w:rPr>
          <w:sz w:val="28"/>
          <w:szCs w:val="28"/>
        </w:rPr>
      </w:pPr>
      <w:r w:rsidRPr="00B45F74">
        <w:rPr>
          <w:b/>
          <w:sz w:val="28"/>
          <w:szCs w:val="28"/>
        </w:rPr>
        <w:t>первая цифра</w:t>
      </w:r>
      <w:r>
        <w:rPr>
          <w:sz w:val="28"/>
          <w:szCs w:val="28"/>
        </w:rPr>
        <w:t xml:space="preserve"> означает тип пакета (запрос на соединение, пакет с буквой от пользователя; запрос, связанный с загаданным словом; использованными буквами и т.д.)</w:t>
      </w:r>
    </w:p>
    <w:p w:rsidR="0059496B" w:rsidRDefault="0059496B" w:rsidP="0059496B">
      <w:pPr>
        <w:pStyle w:val="a6"/>
        <w:spacing w:before="0" w:beforeAutospacing="0" w:after="0"/>
        <w:contextualSpacing/>
        <w:jc w:val="both"/>
        <w:rPr>
          <w:sz w:val="28"/>
          <w:szCs w:val="28"/>
        </w:rPr>
      </w:pPr>
      <w:r w:rsidRPr="00B45F74">
        <w:rPr>
          <w:b/>
          <w:sz w:val="28"/>
          <w:szCs w:val="28"/>
        </w:rPr>
        <w:t xml:space="preserve">вторая цифра </w:t>
      </w:r>
      <w:r>
        <w:rPr>
          <w:b/>
          <w:sz w:val="28"/>
          <w:szCs w:val="28"/>
        </w:rPr>
        <w:t xml:space="preserve">– </w:t>
      </w:r>
      <w:r w:rsidRPr="00B45F74">
        <w:rPr>
          <w:sz w:val="28"/>
          <w:szCs w:val="28"/>
        </w:rPr>
        <w:t>источник отправки</w:t>
      </w:r>
      <w:r>
        <w:rPr>
          <w:b/>
          <w:sz w:val="28"/>
          <w:szCs w:val="28"/>
        </w:rPr>
        <w:t xml:space="preserve"> </w:t>
      </w:r>
      <w:r w:rsidRPr="00B45F74">
        <w:rPr>
          <w:sz w:val="28"/>
          <w:szCs w:val="28"/>
        </w:rPr>
        <w:t>пакета</w:t>
      </w:r>
      <w:r>
        <w:rPr>
          <w:sz w:val="28"/>
          <w:szCs w:val="28"/>
        </w:rPr>
        <w:t xml:space="preserve"> (0 – клиент, 1 – сервер)</w:t>
      </w:r>
    </w:p>
    <w:p w:rsidR="0059496B" w:rsidRPr="0059496B" w:rsidRDefault="0059496B" w:rsidP="0059496B">
      <w:pPr>
        <w:pStyle w:val="a6"/>
        <w:spacing w:before="0" w:beforeAutospacing="0" w:after="0"/>
        <w:contextualSpacing/>
        <w:jc w:val="both"/>
        <w:rPr>
          <w:b/>
          <w:sz w:val="28"/>
          <w:szCs w:val="28"/>
        </w:rPr>
      </w:pPr>
      <w:r w:rsidRPr="007C3CE7">
        <w:rPr>
          <w:b/>
          <w:sz w:val="28"/>
          <w:szCs w:val="28"/>
        </w:rPr>
        <w:t xml:space="preserve">третья </w:t>
      </w:r>
      <w:r>
        <w:rPr>
          <w:b/>
          <w:sz w:val="28"/>
          <w:szCs w:val="28"/>
        </w:rPr>
        <w:t xml:space="preserve">цифра – </w:t>
      </w:r>
      <w:r w:rsidRPr="007C3CE7">
        <w:rPr>
          <w:sz w:val="28"/>
          <w:szCs w:val="28"/>
        </w:rPr>
        <w:t>дополнительная, идентификация пакета</w:t>
      </w:r>
    </w:p>
    <w:p w:rsidR="0059496B" w:rsidRPr="0059496B" w:rsidRDefault="0059496B" w:rsidP="0059496B">
      <w:pPr>
        <w:pStyle w:val="a6"/>
        <w:spacing w:before="0" w:beforeAutospacing="0" w:after="0"/>
        <w:contextualSpacing/>
        <w:jc w:val="both"/>
        <w:rPr>
          <w:sz w:val="28"/>
          <w:szCs w:val="28"/>
        </w:rPr>
      </w:pPr>
    </w:p>
    <w:p w:rsidR="0059496B" w:rsidRPr="0059496B" w:rsidRDefault="0059496B" w:rsidP="0059496B">
      <w:pPr>
        <w:pStyle w:val="CodePython"/>
        <w:rPr>
          <w:b/>
          <w:u w:val="single"/>
        </w:rPr>
      </w:pPr>
      <w:r w:rsidRPr="00B45F74">
        <w:rPr>
          <w:b/>
          <w:u w:val="single"/>
          <w:lang w:val="en-US"/>
        </w:rPr>
        <w:t>constants</w:t>
      </w:r>
      <w:r w:rsidRPr="0059496B">
        <w:rPr>
          <w:b/>
          <w:u w:val="single"/>
        </w:rPr>
        <w:t>.</w:t>
      </w:r>
      <w:r w:rsidRPr="00B45F74">
        <w:rPr>
          <w:b/>
          <w:u w:val="single"/>
          <w:lang w:val="en-US"/>
        </w:rPr>
        <w:t>py</w:t>
      </w:r>
    </w:p>
    <w:p w:rsidR="0059496B" w:rsidRDefault="0059496B" w:rsidP="0059496B">
      <w:pPr>
        <w:pStyle w:val="CodePython"/>
        <w:rPr>
          <w:b/>
          <w:u w:val="single"/>
        </w:rPr>
      </w:pPr>
    </w:p>
    <w:p w:rsidR="0059496B" w:rsidRPr="00B45F74" w:rsidRDefault="0059496B" w:rsidP="0059496B">
      <w:pPr>
        <w:pStyle w:val="CodePython"/>
      </w:pPr>
      <w:r w:rsidRPr="00B45F74">
        <w:rPr>
          <w:lang w:val="en-US"/>
        </w:rPr>
        <w:t>QUERY</w:t>
      </w:r>
      <w:r w:rsidRPr="00B45F74">
        <w:t>_</w:t>
      </w:r>
      <w:r w:rsidRPr="00B45F74">
        <w:rPr>
          <w:lang w:val="en-US"/>
        </w:rPr>
        <w:t>CONN</w:t>
      </w:r>
      <w:r w:rsidRPr="00B45F74">
        <w:t xml:space="preserve">          = "#100"</w:t>
      </w:r>
      <w:r>
        <w:t xml:space="preserve"> </w:t>
      </w:r>
      <w:r w:rsidRPr="00B45F74">
        <w:rPr>
          <w:b/>
        </w:rPr>
        <w:t>#</w:t>
      </w:r>
      <w:r>
        <w:rPr>
          <w:b/>
        </w:rPr>
        <w:t>запрос подключения от клиента</w:t>
      </w: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CONN</w:t>
      </w:r>
      <w:r w:rsidRPr="007C3CE7">
        <w:t>_</w:t>
      </w:r>
      <w:r w:rsidRPr="00B45F74">
        <w:rPr>
          <w:lang w:val="en-US"/>
        </w:rPr>
        <w:t>ALLOW</w:t>
      </w:r>
      <w:r w:rsidRPr="007C3CE7">
        <w:t xml:space="preserve">          = "#111" </w:t>
      </w:r>
      <w:r w:rsidRPr="007C3CE7">
        <w:rPr>
          <w:b/>
        </w:rPr>
        <w:t xml:space="preserve">#разрешение </w:t>
      </w:r>
      <w:r>
        <w:rPr>
          <w:b/>
        </w:rPr>
        <w:t xml:space="preserve">от сервера </w:t>
      </w:r>
    </w:p>
    <w:p w:rsidR="0059496B" w:rsidRPr="007C3CE7" w:rsidRDefault="0059496B" w:rsidP="0059496B">
      <w:pPr>
        <w:pStyle w:val="CodePython"/>
      </w:pP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PACKET</w:t>
      </w:r>
      <w:r w:rsidRPr="007C3CE7">
        <w:t>_</w:t>
      </w:r>
      <w:r w:rsidRPr="00B45F74">
        <w:rPr>
          <w:lang w:val="en-US"/>
        </w:rPr>
        <w:t>LETTER</w:t>
      </w:r>
      <w:r w:rsidRPr="007C3CE7">
        <w:t xml:space="preserve">       = "#201" </w:t>
      </w:r>
      <w:r w:rsidRPr="007C3CE7">
        <w:rPr>
          <w:b/>
        </w:rPr>
        <w:t>#</w:t>
      </w:r>
      <w:r>
        <w:rPr>
          <w:b/>
        </w:rPr>
        <w:t>пакет с буквой от клиента</w:t>
      </w:r>
    </w:p>
    <w:p w:rsidR="0059496B" w:rsidRPr="0059496B" w:rsidRDefault="0059496B" w:rsidP="0059496B">
      <w:pPr>
        <w:pStyle w:val="CodePython"/>
      </w:pPr>
      <w:r w:rsidRPr="00B45F74">
        <w:rPr>
          <w:lang w:val="en-US"/>
        </w:rPr>
        <w:t>PACKET</w:t>
      </w:r>
      <w:r w:rsidRPr="0059496B">
        <w:t>_</w:t>
      </w:r>
      <w:r w:rsidRPr="00B45F74">
        <w:rPr>
          <w:lang w:val="en-US"/>
        </w:rPr>
        <w:t>ALLOW</w:t>
      </w:r>
      <w:r w:rsidRPr="0059496B">
        <w:t xml:space="preserve">        = "#211" </w:t>
      </w:r>
      <w:r w:rsidRPr="0059496B">
        <w:rPr>
          <w:b/>
        </w:rPr>
        <w:t>#</w:t>
      </w:r>
      <w:r>
        <w:rPr>
          <w:b/>
        </w:rPr>
        <w:t>пакет</w:t>
      </w:r>
      <w:r w:rsidRPr="0059496B">
        <w:rPr>
          <w:b/>
        </w:rPr>
        <w:t xml:space="preserve"> </w:t>
      </w:r>
      <w:r>
        <w:rPr>
          <w:b/>
        </w:rPr>
        <w:t>принят</w:t>
      </w:r>
    </w:p>
    <w:p w:rsidR="0059496B" w:rsidRPr="0059496B" w:rsidRDefault="0059496B" w:rsidP="0059496B">
      <w:pPr>
        <w:pStyle w:val="CodePython"/>
      </w:pP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QUERY</w:t>
      </w:r>
      <w:r w:rsidRPr="007C3CE7">
        <w:t>_</w:t>
      </w:r>
      <w:r w:rsidRPr="00B45F74">
        <w:rPr>
          <w:lang w:val="en-US"/>
        </w:rPr>
        <w:t>USERWORD</w:t>
      </w:r>
      <w:r w:rsidRPr="007C3CE7">
        <w:t xml:space="preserve">      = "#203" </w:t>
      </w:r>
      <w:r w:rsidRPr="007C3CE7">
        <w:rPr>
          <w:b/>
        </w:rPr>
        <w:t>#</w:t>
      </w:r>
      <w:r>
        <w:rPr>
          <w:b/>
        </w:rPr>
        <w:t>запрос на слово</w:t>
      </w: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PACKET</w:t>
      </w:r>
      <w:r w:rsidRPr="007C3CE7">
        <w:t>_</w:t>
      </w:r>
      <w:r w:rsidRPr="00B45F74">
        <w:rPr>
          <w:lang w:val="en-US"/>
        </w:rPr>
        <w:t>USERWORD</w:t>
      </w:r>
      <w:r w:rsidRPr="007C3CE7">
        <w:t xml:space="preserve">     = "#213" </w:t>
      </w:r>
      <w:r w:rsidRPr="007C3CE7">
        <w:rPr>
          <w:b/>
        </w:rPr>
        <w:t>#ответ, содержащий в себе слово</w:t>
      </w:r>
    </w:p>
    <w:p w:rsidR="0059496B" w:rsidRPr="007C3CE7" w:rsidRDefault="0059496B" w:rsidP="0059496B">
      <w:pPr>
        <w:pStyle w:val="CodePython"/>
      </w:pP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QUERY</w:t>
      </w:r>
      <w:r w:rsidRPr="007C3CE7">
        <w:t>_</w:t>
      </w:r>
      <w:r w:rsidRPr="00B45F74">
        <w:rPr>
          <w:lang w:val="en-US"/>
        </w:rPr>
        <w:t>USERCOUNT</w:t>
      </w:r>
      <w:r w:rsidRPr="007C3CE7">
        <w:t xml:space="preserve">     = "#204" </w:t>
      </w:r>
      <w:r w:rsidRPr="007C3CE7">
        <w:rPr>
          <w:b/>
        </w:rPr>
        <w:t>#</w:t>
      </w:r>
      <w:r>
        <w:rPr>
          <w:b/>
        </w:rPr>
        <w:t>запрос на количество онлайн пользователей</w:t>
      </w: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ANSWER</w:t>
      </w:r>
      <w:r w:rsidRPr="007C3CE7">
        <w:t>_</w:t>
      </w:r>
      <w:r w:rsidRPr="00B45F74">
        <w:rPr>
          <w:lang w:val="en-US"/>
        </w:rPr>
        <w:t>USERCOUNT</w:t>
      </w:r>
      <w:r w:rsidRPr="007C3CE7">
        <w:t xml:space="preserve">    = "#214" </w:t>
      </w:r>
      <w:r w:rsidRPr="007C3CE7">
        <w:rPr>
          <w:b/>
        </w:rPr>
        <w:t>#</w:t>
      </w:r>
      <w:r>
        <w:rPr>
          <w:b/>
        </w:rPr>
        <w:t>ответ с количеством пользователей</w:t>
      </w:r>
    </w:p>
    <w:p w:rsidR="0059496B" w:rsidRPr="007C3CE7" w:rsidRDefault="0059496B" w:rsidP="0059496B">
      <w:pPr>
        <w:pStyle w:val="CodePython"/>
      </w:pP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QUERY</w:t>
      </w:r>
      <w:r w:rsidRPr="007C3CE7">
        <w:t>_</w:t>
      </w:r>
      <w:r w:rsidRPr="00B45F74">
        <w:rPr>
          <w:lang w:val="en-US"/>
        </w:rPr>
        <w:t>USEDLETTERS</w:t>
      </w:r>
      <w:r w:rsidRPr="007C3CE7">
        <w:t xml:space="preserve">   = "#205" </w:t>
      </w:r>
      <w:r w:rsidRPr="007C3CE7">
        <w:rPr>
          <w:b/>
        </w:rPr>
        <w:t>#</w:t>
      </w:r>
      <w:r>
        <w:rPr>
          <w:b/>
        </w:rPr>
        <w:t>запос на использованные буквы</w:t>
      </w: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ANSWER</w:t>
      </w:r>
      <w:r w:rsidRPr="007C3CE7">
        <w:t>_</w:t>
      </w:r>
      <w:proofErr w:type="gramStart"/>
      <w:r w:rsidRPr="00B45F74">
        <w:rPr>
          <w:lang w:val="en-US"/>
        </w:rPr>
        <w:t>USEDLETTERS</w:t>
      </w:r>
      <w:r w:rsidRPr="007C3CE7">
        <w:t xml:space="preserve">  =</w:t>
      </w:r>
      <w:proofErr w:type="gramEnd"/>
      <w:r w:rsidRPr="007C3CE7">
        <w:t xml:space="preserve"> "#215" </w:t>
      </w:r>
      <w:r w:rsidRPr="007C3CE7">
        <w:rPr>
          <w:b/>
        </w:rPr>
        <w:t>#</w:t>
      </w:r>
      <w:r>
        <w:rPr>
          <w:b/>
        </w:rPr>
        <w:t>ответ</w:t>
      </w:r>
    </w:p>
    <w:p w:rsidR="0059496B" w:rsidRPr="007C3CE7" w:rsidRDefault="0059496B" w:rsidP="0059496B">
      <w:pPr>
        <w:pStyle w:val="CodePython"/>
      </w:pPr>
    </w:p>
    <w:p w:rsidR="0059496B" w:rsidRDefault="0059496B" w:rsidP="0059496B">
      <w:pPr>
        <w:pStyle w:val="CodePython"/>
        <w:rPr>
          <w:b/>
        </w:rPr>
      </w:pPr>
      <w:r w:rsidRPr="00B45F74">
        <w:rPr>
          <w:lang w:val="en-US"/>
        </w:rPr>
        <w:t>LETTER</w:t>
      </w:r>
      <w:r w:rsidRPr="007C3CE7">
        <w:t>_</w:t>
      </w:r>
      <w:r w:rsidRPr="00B45F74">
        <w:rPr>
          <w:lang w:val="en-US"/>
        </w:rPr>
        <w:t>FAIL</w:t>
      </w:r>
      <w:r w:rsidRPr="007C3CE7">
        <w:t xml:space="preserve">         = "#310" </w:t>
      </w:r>
      <w:r w:rsidRPr="007C3CE7">
        <w:rPr>
          <w:b/>
        </w:rPr>
        <w:t>#</w:t>
      </w:r>
      <w:r>
        <w:rPr>
          <w:b/>
        </w:rPr>
        <w:t>ответ сервера: буква не угадана</w:t>
      </w: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LETTER</w:t>
      </w:r>
      <w:r w:rsidRPr="007C3CE7">
        <w:t>_</w:t>
      </w:r>
      <w:r w:rsidRPr="00B45F74">
        <w:rPr>
          <w:lang w:val="en-US"/>
        </w:rPr>
        <w:t>WIN</w:t>
      </w:r>
      <w:r w:rsidRPr="007C3CE7">
        <w:t xml:space="preserve">          = "#311" </w:t>
      </w:r>
      <w:r w:rsidRPr="007C3CE7">
        <w:rPr>
          <w:b/>
        </w:rPr>
        <w:t>#</w:t>
      </w:r>
      <w:r>
        <w:rPr>
          <w:b/>
        </w:rPr>
        <w:t>ответ сервера: буква угадана</w:t>
      </w: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LETTER</w:t>
      </w:r>
      <w:r w:rsidRPr="007C3CE7">
        <w:t>_</w:t>
      </w:r>
      <w:r w:rsidRPr="00B45F74">
        <w:rPr>
          <w:lang w:val="en-US"/>
        </w:rPr>
        <w:t>ALREADY</w:t>
      </w:r>
      <w:r w:rsidRPr="007C3CE7">
        <w:t xml:space="preserve">      = "#320" </w:t>
      </w:r>
      <w:r w:rsidRPr="007C3CE7">
        <w:rPr>
          <w:b/>
        </w:rPr>
        <w:t>#</w:t>
      </w:r>
      <w:r>
        <w:rPr>
          <w:b/>
        </w:rPr>
        <w:t>ответ сервера: буква уже была использована</w:t>
      </w:r>
    </w:p>
    <w:p w:rsidR="0059496B" w:rsidRPr="007C3CE7" w:rsidRDefault="0059496B" w:rsidP="0059496B">
      <w:pPr>
        <w:pStyle w:val="CodePython"/>
      </w:pP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WORD</w:t>
      </w:r>
      <w:r w:rsidRPr="007C3CE7">
        <w:t>_</w:t>
      </w:r>
      <w:r w:rsidRPr="00B45F74">
        <w:rPr>
          <w:lang w:val="en-US"/>
        </w:rPr>
        <w:t>FAIL</w:t>
      </w:r>
      <w:r w:rsidRPr="007C3CE7">
        <w:t xml:space="preserve">           = "#410" </w:t>
      </w:r>
      <w:r w:rsidRPr="007C3CE7">
        <w:rPr>
          <w:b/>
        </w:rPr>
        <w:t>#</w:t>
      </w:r>
      <w:r>
        <w:rPr>
          <w:b/>
        </w:rPr>
        <w:t>ответ сервера: слово не угадана по истечению всех попыток</w:t>
      </w:r>
    </w:p>
    <w:p w:rsidR="0059496B" w:rsidRPr="007C3CE7" w:rsidRDefault="0059496B" w:rsidP="0059496B">
      <w:pPr>
        <w:pStyle w:val="CodePython"/>
        <w:rPr>
          <w:b/>
        </w:rPr>
      </w:pPr>
      <w:r w:rsidRPr="00B45F74">
        <w:rPr>
          <w:lang w:val="en-US"/>
        </w:rPr>
        <w:t>WORD</w:t>
      </w:r>
      <w:r w:rsidRPr="007C3CE7">
        <w:t>_</w:t>
      </w:r>
      <w:r w:rsidRPr="00B45F74">
        <w:rPr>
          <w:lang w:val="en-US"/>
        </w:rPr>
        <w:t>WIN</w:t>
      </w:r>
      <w:r w:rsidRPr="007C3CE7">
        <w:t xml:space="preserve">            = "#411" </w:t>
      </w:r>
      <w:r w:rsidRPr="007C3CE7">
        <w:rPr>
          <w:b/>
        </w:rPr>
        <w:t>#ответ сервера: слово угадано</w:t>
      </w:r>
    </w:p>
    <w:p w:rsidR="0059496B" w:rsidRPr="007C3CE7" w:rsidRDefault="0059496B" w:rsidP="0059496B">
      <w:pPr>
        <w:pStyle w:val="CodePython"/>
      </w:pP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CONN</w:t>
      </w:r>
      <w:r w:rsidRPr="007C3CE7">
        <w:t>_</w:t>
      </w:r>
      <w:r w:rsidRPr="00B45F74">
        <w:rPr>
          <w:lang w:val="en-US"/>
        </w:rPr>
        <w:t>CLOSE</w:t>
      </w:r>
      <w:r w:rsidRPr="007C3CE7">
        <w:t>_</w:t>
      </w:r>
      <w:r w:rsidRPr="00B45F74">
        <w:rPr>
          <w:lang w:val="en-US"/>
        </w:rPr>
        <w:t>CLI</w:t>
      </w:r>
      <w:r w:rsidRPr="007C3CE7">
        <w:t xml:space="preserve">      = "#500" </w:t>
      </w:r>
      <w:r w:rsidRPr="007C3CE7">
        <w:rPr>
          <w:b/>
        </w:rPr>
        <w:t>#</w:t>
      </w:r>
      <w:r>
        <w:rPr>
          <w:b/>
        </w:rPr>
        <w:t>клиент закрывает соединение</w:t>
      </w: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CONN</w:t>
      </w:r>
      <w:r w:rsidRPr="007C3CE7">
        <w:t>_</w:t>
      </w:r>
      <w:r w:rsidRPr="00B45F74">
        <w:rPr>
          <w:lang w:val="en-US"/>
        </w:rPr>
        <w:t>CLOSE</w:t>
      </w:r>
      <w:r w:rsidRPr="007C3CE7">
        <w:t>_</w:t>
      </w:r>
      <w:r w:rsidRPr="00B45F74">
        <w:rPr>
          <w:lang w:val="en-US"/>
        </w:rPr>
        <w:t>SERV</w:t>
      </w:r>
      <w:r w:rsidRPr="007C3CE7">
        <w:t xml:space="preserve">     = "#510" </w:t>
      </w:r>
      <w:r w:rsidRPr="007C3CE7">
        <w:rPr>
          <w:b/>
        </w:rPr>
        <w:t>#</w:t>
      </w:r>
      <w:r>
        <w:rPr>
          <w:b/>
        </w:rPr>
        <w:t>сервер закрывает соединение</w:t>
      </w:r>
    </w:p>
    <w:p w:rsidR="0059496B" w:rsidRPr="007C3CE7" w:rsidRDefault="0059496B" w:rsidP="0059496B">
      <w:pPr>
        <w:pStyle w:val="CodePython"/>
      </w:pPr>
      <w:r w:rsidRPr="00B45F74">
        <w:rPr>
          <w:lang w:val="en-US"/>
        </w:rPr>
        <w:t>CONN</w:t>
      </w:r>
      <w:r w:rsidRPr="007C3CE7">
        <w:t>_</w:t>
      </w:r>
      <w:r w:rsidRPr="00B45F74">
        <w:rPr>
          <w:lang w:val="en-US"/>
        </w:rPr>
        <w:t>CLOSE</w:t>
      </w:r>
      <w:r w:rsidRPr="007C3CE7">
        <w:t>_</w:t>
      </w:r>
      <w:r w:rsidRPr="00B45F74">
        <w:rPr>
          <w:lang w:val="en-US"/>
        </w:rPr>
        <w:t>KICK</w:t>
      </w:r>
      <w:r w:rsidRPr="007C3CE7">
        <w:t xml:space="preserve">     = "#511" </w:t>
      </w:r>
      <w:r w:rsidRPr="007C3CE7">
        <w:rPr>
          <w:b/>
        </w:rPr>
        <w:t>#</w:t>
      </w:r>
      <w:r>
        <w:rPr>
          <w:b/>
        </w:rPr>
        <w:t>сервер принудительно закрывает соединение с клиентом</w:t>
      </w:r>
    </w:p>
    <w:p w:rsidR="0059496B" w:rsidRDefault="00D61757" w:rsidP="00D61757">
      <w:pPr>
        <w:pStyle w:val="a6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D61757">
        <w:rPr>
          <w:b/>
          <w:sz w:val="28"/>
          <w:szCs w:val="28"/>
        </w:rPr>
        <w:lastRenderedPageBreak/>
        <w:t>Листинг программы:</w:t>
      </w:r>
    </w:p>
    <w:p w:rsidR="00D61757" w:rsidRDefault="00D61757" w:rsidP="00D61757">
      <w:pPr>
        <w:widowControl/>
        <w:suppressAutoHyphens w:val="0"/>
        <w:rPr>
          <w:sz w:val="28"/>
          <w:szCs w:val="28"/>
        </w:rPr>
      </w:pPr>
    </w:p>
    <w:p w:rsidR="00D61757" w:rsidRPr="00D61757" w:rsidRDefault="00D61757" w:rsidP="00D61757">
      <w:pPr>
        <w:pStyle w:val="CodePython"/>
        <w:rPr>
          <w:b/>
          <w:u w:val="single"/>
          <w:lang w:val="en-US"/>
        </w:rPr>
      </w:pPr>
      <w:r w:rsidRPr="00D61757">
        <w:rPr>
          <w:b/>
          <w:u w:val="single"/>
          <w:lang w:val="en-US"/>
        </w:rPr>
        <w:t>client.py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#-*- coding</w:t>
      </w:r>
      <w:proofErr w:type="gramStart"/>
      <w:r w:rsidRPr="00D61757">
        <w:rPr>
          <w:lang w:val="en-US"/>
        </w:rPr>
        <w:t>:utf</w:t>
      </w:r>
      <w:proofErr w:type="gramEnd"/>
      <w:r w:rsidRPr="00D61757">
        <w:rPr>
          <w:lang w:val="en-US"/>
        </w:rPr>
        <w:t>-8 -*-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"""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@module: client module for gallows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@license: GNU GPL v2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@author: Egorov Ilya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@version: 0.1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"""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socket import * 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sys import exit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select import select 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time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threading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constants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string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import</w:t>
      </w:r>
      <w:proofErr w:type="gramEnd"/>
      <w:r w:rsidRPr="00D61757">
        <w:rPr>
          <w:lang w:val="en-US"/>
        </w:rPr>
        <w:t xml:space="preserve"> socket, string, sys, threading, select, time, logging, constants, string, re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global</w:t>
      </w:r>
      <w:proofErr w:type="gramEnd"/>
      <w:r w:rsidRPr="00D61757">
        <w:rPr>
          <w:lang w:val="en-US"/>
        </w:rPr>
        <w:t xml:space="preserve"> HOST, PORT, LOG, usersword, connected, code, param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connected</w:t>
      </w:r>
      <w:proofErr w:type="gramEnd"/>
      <w:r w:rsidRPr="00D61757">
        <w:rPr>
          <w:lang w:val="en-US"/>
        </w:rPr>
        <w:t xml:space="preserve"> = [""]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logger</w:t>
      </w:r>
      <w:proofErr w:type="gramEnd"/>
      <w:r w:rsidRPr="00D61757">
        <w:rPr>
          <w:lang w:val="en-US"/>
        </w:rPr>
        <w:t xml:space="preserve"> = logging.getLogger("client")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logger.setLevel(</w:t>
      </w:r>
      <w:proofErr w:type="gramEnd"/>
      <w:r w:rsidRPr="00D61757">
        <w:rPr>
          <w:lang w:val="en-US"/>
        </w:rPr>
        <w:t>logging.DEBUG)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logstream</w:t>
      </w:r>
      <w:proofErr w:type="gramEnd"/>
      <w:r w:rsidRPr="00D61757">
        <w:rPr>
          <w:lang w:val="en-US"/>
        </w:rPr>
        <w:t xml:space="preserve"> = logging.StreamHandler()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logstream.setLevel(</w:t>
      </w:r>
      <w:proofErr w:type="gramEnd"/>
      <w:r w:rsidRPr="00D61757">
        <w:rPr>
          <w:lang w:val="en-US"/>
        </w:rPr>
        <w:t>logging.DEBUG)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formatter = </w:t>
      </w:r>
      <w:proofErr w:type="gramStart"/>
      <w:r w:rsidRPr="00D61757">
        <w:rPr>
          <w:lang w:val="en-US"/>
        </w:rPr>
        <w:t>logging.Formatter(</w:t>
      </w:r>
      <w:proofErr w:type="gramEnd"/>
      <w:r w:rsidRPr="00D61757">
        <w:rPr>
          <w:lang w:val="en-US"/>
        </w:rPr>
        <w:t>"%(asctime)s:  %(message)s")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logstream.setFormatter(</w:t>
      </w:r>
      <w:proofErr w:type="gramEnd"/>
      <w:r w:rsidRPr="00D61757">
        <w:rPr>
          <w:lang w:val="en-US"/>
        </w:rPr>
        <w:t>formatter)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logger.addHandler(</w:t>
      </w:r>
      <w:proofErr w:type="gramEnd"/>
      <w:r w:rsidRPr="00D61757">
        <w:rPr>
          <w:lang w:val="en-US"/>
        </w:rPr>
        <w:t>logstream)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answerparse(code="", param=""):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lst</w:t>
      </w:r>
      <w:proofErr w:type="gramEnd"/>
      <w:r w:rsidRPr="00D61757">
        <w:rPr>
          <w:lang w:val="en-US"/>
        </w:rPr>
        <w:t xml:space="preserve"> = [""]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parse</w:t>
      </w:r>
      <w:proofErr w:type="gramEnd"/>
      <w:r w:rsidRPr="00D61757">
        <w:rPr>
          <w:lang w:val="en-US"/>
        </w:rPr>
        <w:t xml:space="preserve"> = {}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if </w:t>
      </w:r>
      <w:proofErr w:type="gramStart"/>
      <w:r w:rsidRPr="00D61757">
        <w:rPr>
          <w:lang w:val="en-US"/>
        </w:rPr>
        <w:t>param !</w:t>
      </w:r>
      <w:proofErr w:type="gramEnd"/>
      <w:r w:rsidRPr="00D61757">
        <w:rPr>
          <w:lang w:val="en-US"/>
        </w:rPr>
        <w:t>= "":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param</w:t>
      </w:r>
      <w:proofErr w:type="gramEnd"/>
      <w:r w:rsidRPr="00D61757">
        <w:rPr>
          <w:lang w:val="en-US"/>
        </w:rPr>
        <w:t xml:space="preserve"> = param.strip()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lst</w:t>
      </w:r>
      <w:proofErr w:type="gramEnd"/>
      <w:r w:rsidRPr="00D61757">
        <w:rPr>
          <w:lang w:val="en-US"/>
        </w:rPr>
        <w:t xml:space="preserve"> = param.split('_')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code == PACKET_USERWORD: #userword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lst.__len__() == 2: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PACKET_USERWORD] = lst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"Userword: %s, attempts: %s" % (lst[0], lst[1]))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PACKET_USERWORD]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"USERWORD Undefined params! [%s] Lst: %s" % (code, lst))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parse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code == ANSWER_USERCOUNT: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lst.__len__() == 1: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ANSWER_USERCOUNT] = lst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"Userscount: %s" % (lst[0]))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ANSWER_USERCOUNT]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"Userscount undefined!")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parse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code == LETTER_FAIL or code == LETTER_WIN: #letter fail or win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lst.__len__() == 4: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"Username: %s, letter: %s, word: %s, attempts: %s" % (lst[0], lst[1], lst[2], lst[3]))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if(</w:t>
      </w:r>
      <w:proofErr w:type="gramEnd"/>
      <w:r w:rsidRPr="00D61757">
        <w:rPr>
          <w:lang w:val="en-US"/>
        </w:rPr>
        <w:t>code == LETTER_WIN):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LETTER_WIN] = lst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LETTER_FAIL] = lst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LETTER_FAIL]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"LETTER_FAIL_OR_WIN Undefined params! [%s] Lst: %s" % (code, lst))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parse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code == LETTER_ALREADY: #letter already exists. TO-DO: Return letter (</w:t>
      </w:r>
      <w:proofErr w:type="gramStart"/>
      <w:r w:rsidRPr="00D61757">
        <w:rPr>
          <w:lang w:val="en-US"/>
        </w:rPr>
        <w:t>lst[</w:t>
      </w:r>
      <w:proofErr w:type="gramEnd"/>
      <w:r w:rsidRPr="00D61757">
        <w:rPr>
          <w:lang w:val="en-US"/>
        </w:rPr>
        <w:t>0])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LETTER_ALREADY] = lst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"Letter already exists!")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parse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code == WORD_FAIL or code == WORD_WIN: #word fail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lst.__len__() == 2: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code == WORD_FAIL: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WORD_FAIL] = lst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"Word fail!")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WORD_WIN] = lst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"Word win!")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cli.send(</w:t>
      </w:r>
      <w:proofErr w:type="gramEnd"/>
      <w:r w:rsidRPr="00D61757">
        <w:rPr>
          <w:lang w:val="en-US"/>
        </w:rPr>
        <w:t>"", QUERY_USERWORD)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"Username: %s, Word: %s" % (lst[0], lst[1]))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WORD_FAIL]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WORD_WIN]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"WORD_FAIL_OR_WIN Undefined params! [%s] Lst: %s" % (code, lst))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parse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code == CONN_CLOSE_CLI: #client close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lst.__len__() == 1: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CONN_CLOSE_CLI] = lst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"%s has been disconnected" % lst[0])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CONN_CLOSE_CLI]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"CONN_CLOSE_CLI Undefined params! [%s] Lst: %s" % (code, lst))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parse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code == CONN_CLOSE_SERV: #server close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cli.connected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CONN_CLOSE_SERV] = lst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"Server close connection") #lst[0] -- isAlternativeServer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parse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code == CONN_CLOSE_KICK: #server close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cli.connected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logger.warning(</w:t>
      </w:r>
      <w:proofErr w:type="gramEnd"/>
      <w:r w:rsidRPr="00D61757">
        <w:rPr>
          <w:lang w:val="en-US"/>
        </w:rPr>
        <w:t>"You has been kicked!")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CONN_CLOSE_KICK]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 xml:space="preserve">: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"Error code: param: %s" % (code, param))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parse[</w:t>
      </w:r>
      <w:proofErr w:type="gramEnd"/>
      <w:r w:rsidRPr="00D61757">
        <w:rPr>
          <w:lang w:val="en-US"/>
        </w:rPr>
        <w:t>code]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parse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class</w:t>
      </w:r>
      <w:proofErr w:type="gramEnd"/>
      <w:r w:rsidRPr="00D61757">
        <w:rPr>
          <w:lang w:val="en-US"/>
        </w:rPr>
        <w:t xml:space="preserve"> Client():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parsedanswer</w:t>
      </w:r>
      <w:proofErr w:type="gramEnd"/>
      <w:r w:rsidRPr="00D61757">
        <w:rPr>
          <w:lang w:val="en-US"/>
        </w:rPr>
        <w:t xml:space="preserve"> = []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connect(self, main = True):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self.main = main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self.connected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self.disconnected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self.sock = </w:t>
      </w:r>
      <w:proofErr w:type="gramStart"/>
      <w:r w:rsidRPr="00D61757">
        <w:rPr>
          <w:lang w:val="en-US"/>
        </w:rPr>
        <w:t>socket.socket(</w:t>
      </w:r>
      <w:proofErr w:type="gramEnd"/>
      <w:r w:rsidRPr="00D61757">
        <w:rPr>
          <w:lang w:val="en-US"/>
        </w:rPr>
        <w:t>socket.AF_INET, socket.SOCK_STREAM)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self.main: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self.sock.connect(</w:t>
      </w:r>
      <w:proofErr w:type="gramEnd"/>
      <w:r w:rsidRPr="00D61757">
        <w:rPr>
          <w:lang w:val="en-US"/>
        </w:rPr>
        <w:t>(CLI_MAIN_HOST, CLI_MAIN_PORT))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 xml:space="preserve">: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3)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"Connecting to alternative server...")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self.sock.connect(</w:t>
      </w:r>
      <w:proofErr w:type="gramEnd"/>
      <w:r w:rsidRPr="00D61757">
        <w:rPr>
          <w:lang w:val="en-US"/>
        </w:rPr>
        <w:t>(CLI_ALT_HOST, CLI_ALT_PORT))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self.main: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3)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"Connecting to alternative server...")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self.sock.connect(</w:t>
      </w:r>
      <w:proofErr w:type="gramEnd"/>
      <w:r w:rsidRPr="00D61757">
        <w:rPr>
          <w:lang w:val="en-US"/>
        </w:rPr>
        <w:t>(CLI_ALT_HOST, CLI_ALT_PORT))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logger.critical(</w:t>
      </w:r>
      <w:proofErr w:type="gramEnd"/>
      <w:r w:rsidRPr="00D61757">
        <w:rPr>
          <w:lang w:val="en-US"/>
        </w:rPr>
        <w:t xml:space="preserve">"Connecting to alternative server failed...")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logger.critical(</w:t>
      </w:r>
      <w:proofErr w:type="gramEnd"/>
      <w:r w:rsidRPr="00D61757">
        <w:rPr>
          <w:lang w:val="en-US"/>
        </w:rPr>
        <w:t>"Servers don't worked!")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5)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sys.exit(</w:t>
      </w:r>
      <w:proofErr w:type="gramEnd"/>
      <w:r w:rsidRPr="00D61757">
        <w:rPr>
          <w:lang w:val="en-US"/>
        </w:rPr>
        <w:t>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 xml:space="preserve">: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logger.critical(</w:t>
      </w:r>
      <w:proofErr w:type="gramEnd"/>
      <w:r w:rsidRPr="00D61757">
        <w:rPr>
          <w:lang w:val="en-US"/>
        </w:rPr>
        <w:t>"Servers don't worked!")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self.sock.send(</w:t>
      </w:r>
      <w:proofErr w:type="gramEnd"/>
      <w:r w:rsidRPr="00D61757">
        <w:rPr>
          <w:lang w:val="en-US"/>
        </w:rPr>
        <w:t>QUERY_CONN)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self.query_result = </w:t>
      </w:r>
      <w:proofErr w:type="gramStart"/>
      <w:r w:rsidRPr="00D61757">
        <w:rPr>
          <w:lang w:val="en-US"/>
        </w:rPr>
        <w:t>self.sock.recv(</w:t>
      </w:r>
      <w:proofErr w:type="gramEnd"/>
      <w:r w:rsidRPr="00D61757">
        <w:rPr>
          <w:lang w:val="en-US"/>
        </w:rPr>
        <w:t xml:space="preserve">4)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(self.query_result == CONN_ALLOW):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"Connect allowed!")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self.connected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 xml:space="preserve">self.query_result)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detail)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self.main: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cli.connect(</w:t>
      </w:r>
      <w:proofErr w:type="gramEnd"/>
      <w:r w:rsidRPr="00D61757">
        <w:rPr>
          <w:lang w:val="en-US"/>
        </w:rPr>
        <w:t>False)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  </w:t>
      </w:r>
      <w:proofErr w:type="gramStart"/>
      <w:r w:rsidRPr="00D61757">
        <w:rPr>
          <w:lang w:val="en-US"/>
        </w:rPr>
        <w:t>logger.critical(</w:t>
      </w:r>
      <w:proofErr w:type="gramEnd"/>
      <w:r w:rsidRPr="00D61757">
        <w:rPr>
          <w:lang w:val="en-US"/>
        </w:rPr>
        <w:t>"Alternative server down!")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sys.exit(</w:t>
      </w:r>
      <w:proofErr w:type="gramEnd"/>
      <w:r w:rsidRPr="00D61757">
        <w:rPr>
          <w:lang w:val="en-US"/>
        </w:rPr>
        <w:t>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class</w:t>
      </w:r>
      <w:proofErr w:type="gramEnd"/>
      <w:r w:rsidRPr="00D61757">
        <w:rPr>
          <w:lang w:val="en-US"/>
        </w:rPr>
        <w:t xml:space="preserve"> Listen(Thread):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__init__(self):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Thread.__init_</w:t>
      </w:r>
      <w:proofErr w:type="gramStart"/>
      <w:r w:rsidRPr="00D61757">
        <w:rPr>
          <w:lang w:val="en-US"/>
        </w:rPr>
        <w:t>_(</w:t>
      </w:r>
      <w:proofErr w:type="gramEnd"/>
      <w:r w:rsidRPr="00D61757">
        <w:rPr>
          <w:lang w:val="en-US"/>
        </w:rPr>
        <w:t>self)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run(self):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while</w:t>
      </w:r>
      <w:proofErr w:type="gramEnd"/>
      <w:r w:rsidRPr="00D61757">
        <w:rPr>
          <w:lang w:val="en-US"/>
        </w:rPr>
        <w:t xml:space="preserve"> True: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data</w:t>
      </w:r>
      <w:proofErr w:type="gramEnd"/>
      <w:r w:rsidRPr="00D61757">
        <w:rPr>
          <w:lang w:val="en-US"/>
        </w:rPr>
        <w:t xml:space="preserve"> = cli.sock.recv(128)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detail)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cli.sock.close()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cli.connected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cli.main: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cli.connect(</w:t>
      </w:r>
      <w:proofErr w:type="gramEnd"/>
      <w:r w:rsidRPr="00D61757">
        <w:rPr>
          <w:lang w:val="en-US"/>
        </w:rPr>
        <w:t>False)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logger.critical(</w:t>
      </w:r>
      <w:proofErr w:type="gramEnd"/>
      <w:r w:rsidRPr="00D61757">
        <w:rPr>
          <w:lang w:val="en-US"/>
        </w:rPr>
        <w:t>"Alternative server down!")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sys.exit(</w:t>
      </w:r>
      <w:proofErr w:type="gramEnd"/>
      <w:r w:rsidRPr="00D61757">
        <w:rPr>
          <w:lang w:val="en-US"/>
        </w:rPr>
        <w:t>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not data: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cli.main: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cli.connect(</w:t>
      </w:r>
      <w:proofErr w:type="gramEnd"/>
      <w:r w:rsidRPr="00D61757">
        <w:rPr>
          <w:lang w:val="en-US"/>
        </w:rPr>
        <w:t>False)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logger.critical(</w:t>
      </w:r>
      <w:proofErr w:type="gramEnd"/>
      <w:r w:rsidRPr="00D61757">
        <w:rPr>
          <w:lang w:val="en-US"/>
        </w:rPr>
        <w:t>"Alternative server down!")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sys.exit(</w:t>
      </w:r>
      <w:proofErr w:type="gramEnd"/>
      <w:r w:rsidRPr="00D61757">
        <w:rPr>
          <w:lang w:val="en-US"/>
        </w:rPr>
        <w:t>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answer</w:t>
      </w:r>
      <w:proofErr w:type="gramEnd"/>
      <w:r w:rsidRPr="00D61757">
        <w:rPr>
          <w:lang w:val="en-US"/>
        </w:rPr>
        <w:t xml:space="preserve"> = data.strip()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answer</w:t>
      </w:r>
      <w:proofErr w:type="gramEnd"/>
      <w:r w:rsidRPr="00D61757">
        <w:rPr>
          <w:lang w:val="en-US"/>
        </w:rPr>
        <w:t xml:space="preserve"> = answer.split("@")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item in answer: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len(item) &gt; 0: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item[0] == "#":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</w:t>
      </w:r>
      <w:proofErr w:type="gramStart"/>
      <w:r w:rsidRPr="00D61757">
        <w:rPr>
          <w:lang w:val="en-US"/>
        </w:rPr>
        <w:t>code</w:t>
      </w:r>
      <w:proofErr w:type="gramEnd"/>
      <w:r w:rsidRPr="00D61757">
        <w:rPr>
          <w:lang w:val="en-US"/>
        </w:rPr>
        <w:t xml:space="preserve"> = item[:4]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code != CONN_ALLOW: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len(item) &gt; 4: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param</w:t>
      </w:r>
      <w:proofErr w:type="gramEnd"/>
      <w:r w:rsidRPr="00D61757">
        <w:rPr>
          <w:lang w:val="en-US"/>
        </w:rPr>
        <w:t xml:space="preserve"> = item[5:]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cli.parsedanswer.append(</w:t>
      </w:r>
      <w:proofErr w:type="gramEnd"/>
      <w:r w:rsidRPr="00D61757">
        <w:rPr>
          <w:lang w:val="en-US"/>
        </w:rPr>
        <w:t>answerparse(code, param))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cli.parsedanswer.append(</w:t>
      </w:r>
      <w:proofErr w:type="gramEnd"/>
      <w:r w:rsidRPr="00D61757">
        <w:rPr>
          <w:lang w:val="en-US"/>
        </w:rPr>
        <w:t>answerparse(code))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listen</w:t>
      </w:r>
      <w:proofErr w:type="gramEnd"/>
      <w:r w:rsidRPr="00D61757">
        <w:rPr>
          <w:lang w:val="en-US"/>
        </w:rPr>
        <w:t xml:space="preserve"> = Listen()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listen.start()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send(self, msg = "", code = PACKET_LETTER):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self.connected == False: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"You are not connected")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code == PACKET_LETTER: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msg</w:t>
      </w:r>
      <w:proofErr w:type="gramEnd"/>
      <w:r w:rsidRPr="00D61757">
        <w:rPr>
          <w:lang w:val="en-US"/>
        </w:rPr>
        <w:t xml:space="preserve"> = msg.lower()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re.match("^[a-z]*$", msg):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self.sock.send(</w:t>
      </w:r>
      <w:proofErr w:type="gramEnd"/>
      <w:r w:rsidRPr="00D61757">
        <w:rPr>
          <w:lang w:val="en-US"/>
        </w:rPr>
        <w:t>code + "_" + str(msg))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"Entered char not letter!")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print</w:t>
      </w:r>
      <w:proofErr w:type="gramEnd"/>
      <w:r w:rsidRPr="00D61757">
        <w:rPr>
          <w:lang w:val="en-US"/>
        </w:rPr>
        <w:t xml:space="preserve"> detail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self.main: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10)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self.sock.close()</w:t>
      </w:r>
      <w:proofErr w:type="gramEnd"/>
      <w:r w:rsidRPr="00D61757">
        <w:rPr>
          <w:lang w:val="en-US"/>
        </w:rPr>
        <w:t xml:space="preserve">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"Connecting to alternative server...")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cli.connect(</w:t>
      </w:r>
      <w:proofErr w:type="gramEnd"/>
      <w:r w:rsidRPr="00D61757">
        <w:rPr>
          <w:lang w:val="en-US"/>
        </w:rPr>
        <w:t>False)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cli.disconnect()</w:t>
      </w:r>
      <w:proofErr w:type="gramEnd"/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 xml:space="preserve">: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cli.disconnect()</w:t>
      </w:r>
      <w:proofErr w:type="gramEnd"/>
      <w:r w:rsidRPr="00D61757">
        <w:rPr>
          <w:lang w:val="en-US"/>
        </w:rPr>
        <w:t xml:space="preserve">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NameError,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print</w:t>
      </w:r>
      <w:proofErr w:type="gramEnd"/>
      <w:r w:rsidRPr="00D61757">
        <w:rPr>
          <w:lang w:val="en-US"/>
        </w:rPr>
        <w:t xml:space="preserve"> detail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disconnect(self):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global</w:t>
      </w:r>
      <w:proofErr w:type="gramEnd"/>
      <w:r w:rsidRPr="00D61757">
        <w:rPr>
          <w:lang w:val="en-US"/>
        </w:rPr>
        <w:t xml:space="preserve"> getout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self.sock.send(</w:t>
      </w:r>
      <w:proofErr w:type="gramEnd"/>
      <w:r w:rsidRPr="00D61757">
        <w:rPr>
          <w:lang w:val="en-US"/>
        </w:rPr>
        <w:t>"#500")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detail)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self.sock.close()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1)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"Client closed the connection\n")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"Client closed")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cli.connected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cli.disconnected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sys.exit(</w:t>
      </w:r>
      <w:proofErr w:type="gramEnd"/>
      <w:r w:rsidRPr="00D61757">
        <w:rPr>
          <w:lang w:val="en-US"/>
        </w:rPr>
        <w:t>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cli</w:t>
      </w:r>
      <w:proofErr w:type="gramEnd"/>
      <w:r w:rsidRPr="00D61757">
        <w:rPr>
          <w:lang w:val="en-US"/>
        </w:rPr>
        <w:t xml:space="preserve"> = Client()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__name__ == '__main__':</w:t>
      </w:r>
    </w:p>
    <w:p w:rsid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r w:rsidRPr="00D61757">
        <w:t>cli.connect()</w:t>
      </w:r>
    </w:p>
    <w:p w:rsidR="00D61757" w:rsidRDefault="00D61757" w:rsidP="00D61757">
      <w:pPr>
        <w:pStyle w:val="CodePython"/>
        <w:rPr>
          <w:lang w:val="en-US"/>
        </w:rPr>
      </w:pPr>
    </w:p>
    <w:p w:rsidR="00D61757" w:rsidRDefault="00D61757" w:rsidP="00D61757">
      <w:pPr>
        <w:pStyle w:val="CodePython"/>
        <w:rPr>
          <w:lang w:val="en-US"/>
        </w:rPr>
      </w:pPr>
    </w:p>
    <w:p w:rsidR="00D61757" w:rsidRDefault="00D61757" w:rsidP="00D61757">
      <w:pPr>
        <w:pStyle w:val="CodePython"/>
        <w:rPr>
          <w:b/>
          <w:u w:val="single"/>
          <w:lang w:val="en-US"/>
        </w:rPr>
      </w:pPr>
      <w:r w:rsidRPr="00D61757">
        <w:rPr>
          <w:b/>
          <w:u w:val="single"/>
          <w:lang w:val="en-US"/>
        </w:rPr>
        <w:t>constants.py</w:t>
      </w:r>
    </w:p>
    <w:p w:rsidR="00D61757" w:rsidRDefault="00D61757" w:rsidP="00D61757">
      <w:pPr>
        <w:pStyle w:val="CodePython"/>
        <w:rPr>
          <w:b/>
          <w:u w:val="single"/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 -*- coding: utf-8 -*-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"""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@module: constants for server protocol gallows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@license: GNU GPL v2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@author: Egorov Ilya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@version: 0.7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"""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global</w:t>
      </w:r>
      <w:proofErr w:type="gramEnd"/>
      <w:r w:rsidRPr="00D61757">
        <w:rPr>
          <w:lang w:val="en-US"/>
        </w:rPr>
        <w:t xml:space="preserve"> QUERY_CONN, CONN_ALLOW, CONN_DENY, \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PACKET_SIZE, PACKET_LETTER, PACKET_ALLOW, PACKET_USERWORD, \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LETTER_FAIL, LETTER_WIN, WORD_FAIL, WORD_WIN, \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CONN_CLOSE_CLI, CONN_CLISE_SERV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CLI_MAIN_HOST, </w:t>
      </w:r>
      <w:r w:rsidRPr="00D61757">
        <w:rPr>
          <w:lang w:val="en-US"/>
        </w:rPr>
        <w:tab/>
        <w:t xml:space="preserve">CLI_MAIN_PORT   </w:t>
      </w:r>
      <w:proofErr w:type="gramStart"/>
      <w:r w:rsidRPr="00D61757">
        <w:rPr>
          <w:lang w:val="en-US"/>
        </w:rPr>
        <w:t>=  "</w:t>
      </w:r>
      <w:proofErr w:type="gramEnd"/>
      <w:r w:rsidRPr="00D61757">
        <w:rPr>
          <w:lang w:val="en-US"/>
        </w:rPr>
        <w:t>localhost", 14879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CLI_ALT_HOST, </w:t>
      </w:r>
      <w:r w:rsidRPr="00D61757">
        <w:rPr>
          <w:lang w:val="en-US"/>
        </w:rPr>
        <w:tab/>
        <w:t xml:space="preserve">CLI_ALT_PORT  </w:t>
      </w:r>
      <w:r w:rsidRPr="00D61757">
        <w:rPr>
          <w:lang w:val="en-US"/>
        </w:rPr>
        <w:tab/>
      </w:r>
      <w:proofErr w:type="gramStart"/>
      <w:r w:rsidRPr="00D61757">
        <w:rPr>
          <w:lang w:val="en-US"/>
        </w:rPr>
        <w:t>=  "</w:t>
      </w:r>
      <w:proofErr w:type="gramEnd"/>
      <w:r w:rsidRPr="00D61757">
        <w:rPr>
          <w:lang w:val="en-US"/>
        </w:rPr>
        <w:t>localhost", 14880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SERV_MAIN_HOST, SERV_MAIN_PORT</w:t>
      </w:r>
      <w:r w:rsidRPr="00D61757">
        <w:rPr>
          <w:lang w:val="en-US"/>
        </w:rPr>
        <w:tab/>
        <w:t xml:space="preserve">= (CLI_MAIN_HOST, CLI_MAIN_PORT)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>SERV_ALT_HOST</w:t>
      </w:r>
      <w:proofErr w:type="gramStart"/>
      <w:r w:rsidRPr="00D61757">
        <w:rPr>
          <w:lang w:val="en-US"/>
        </w:rPr>
        <w:t>,  SERV</w:t>
      </w:r>
      <w:proofErr w:type="gramEnd"/>
      <w:r w:rsidRPr="00D61757">
        <w:rPr>
          <w:lang w:val="en-US"/>
        </w:rPr>
        <w:t xml:space="preserve">_ALT_PORT </w:t>
      </w:r>
      <w:r w:rsidRPr="00D61757">
        <w:rPr>
          <w:lang w:val="en-US"/>
        </w:rPr>
        <w:tab/>
        <w:t>= (CLI_ALT_HOST,  CLI_ALT_PORT)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HOST_PONG</w:t>
      </w:r>
      <w:proofErr w:type="gramStart"/>
      <w:r w:rsidRPr="00D61757">
        <w:rPr>
          <w:lang w:val="en-US"/>
        </w:rPr>
        <w:t>,  PORT</w:t>
      </w:r>
      <w:proofErr w:type="gramEnd"/>
      <w:r w:rsidRPr="00D61757">
        <w:rPr>
          <w:lang w:val="en-US"/>
        </w:rPr>
        <w:t>_PONG = (SERV_MAIN_HOST, 14881)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HOST_PING</w:t>
      </w:r>
      <w:proofErr w:type="gramStart"/>
      <w:r w:rsidRPr="00D61757">
        <w:rPr>
          <w:lang w:val="en-US"/>
        </w:rPr>
        <w:t>,  PORT</w:t>
      </w:r>
      <w:proofErr w:type="gramEnd"/>
      <w:r w:rsidRPr="00D61757">
        <w:rPr>
          <w:lang w:val="en-US"/>
        </w:rPr>
        <w:t>_PING = (SERV_ALT_HOST, 14881)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QUERY_CONN          = "#100"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CONN_ALLOW          = "#111"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CONN_DENY           = "#110"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PACKET_SIZE         = "#200"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PACKET_LETTER       = "#201"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PACKET_ALLOW        = "#211"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QUERY_USERWORD      = "#203"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PACKET_USERWORD     = "#213"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QUERY_USERCOUNT     = "#204"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ANSWER_USERCOUNT    = "#214"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QUERY_USEDLETTERS   = "#205"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ANSWER_</w:t>
      </w:r>
      <w:proofErr w:type="gramStart"/>
      <w:r w:rsidRPr="00D61757">
        <w:rPr>
          <w:lang w:val="en-US"/>
        </w:rPr>
        <w:t>USEDLETTERS  =</w:t>
      </w:r>
      <w:proofErr w:type="gramEnd"/>
      <w:r w:rsidRPr="00D61757">
        <w:rPr>
          <w:lang w:val="en-US"/>
        </w:rPr>
        <w:t xml:space="preserve"> "#215"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LETTER_FAIL         = "#310"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LETTER_WIN          = "#311"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LETTER_ALREADY      = "#320"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WORD_FAIL           = "#410"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WORD_WIN            = "#411"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CONN_CLOSE_CLI      = "#500"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CONN_CLOSE_SERV     = "#510"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CONN_CLOSE_KICK     = "#511"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CONN_PING           = "#698"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CONN_PONG           = "#699"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SYNC_SERVER_</w:t>
      </w:r>
      <w:proofErr w:type="gramStart"/>
      <w:r w:rsidRPr="00D61757">
        <w:rPr>
          <w:lang w:val="en-US"/>
        </w:rPr>
        <w:t>PACKET  =</w:t>
      </w:r>
      <w:proofErr w:type="gramEnd"/>
      <w:r w:rsidRPr="00D61757">
        <w:rPr>
          <w:lang w:val="en-US"/>
        </w:rPr>
        <w:t xml:space="preserve"> "#720"</w:t>
      </w:r>
    </w:p>
    <w:p w:rsid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SYNC_SERVER_PACKET_</w:t>
      </w:r>
      <w:proofErr w:type="gramStart"/>
      <w:r w:rsidRPr="00D61757">
        <w:rPr>
          <w:lang w:val="en-US"/>
        </w:rPr>
        <w:t>APPLY  =</w:t>
      </w:r>
      <w:proofErr w:type="gramEnd"/>
      <w:r w:rsidRPr="00D61757">
        <w:rPr>
          <w:lang w:val="en-US"/>
        </w:rPr>
        <w:t xml:space="preserve"> "#721"</w:t>
      </w:r>
    </w:p>
    <w:p w:rsidR="00D61757" w:rsidRDefault="00D61757" w:rsidP="00D61757">
      <w:pPr>
        <w:pStyle w:val="CodePython"/>
        <w:rPr>
          <w:lang w:val="en-US"/>
        </w:rPr>
      </w:pPr>
    </w:p>
    <w:p w:rsidR="00D61757" w:rsidRDefault="00D61757" w:rsidP="00D61757">
      <w:pPr>
        <w:pStyle w:val="CodePython"/>
        <w:rPr>
          <w:lang w:val="en-US"/>
        </w:rPr>
      </w:pPr>
    </w:p>
    <w:p w:rsidR="00D61757" w:rsidRDefault="00D61757" w:rsidP="00D61757">
      <w:pPr>
        <w:pStyle w:val="CodePython"/>
        <w:rPr>
          <w:b/>
          <w:u w:val="single"/>
          <w:lang w:val="en-US"/>
        </w:rPr>
      </w:pPr>
      <w:r w:rsidRPr="00D61757">
        <w:rPr>
          <w:b/>
          <w:u w:val="single"/>
          <w:lang w:val="en-US"/>
        </w:rPr>
        <w:t>gallows_logic.py</w:t>
      </w:r>
    </w:p>
    <w:p w:rsidR="00D61757" w:rsidRDefault="00D61757" w:rsidP="00D61757">
      <w:pPr>
        <w:pStyle w:val="CodePython"/>
        <w:rPr>
          <w:b/>
          <w:u w:val="single"/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 -*- coding: utf-8 -*-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"""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@module: game-logic module for gallows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@license: GNU GPL v2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@author: Egorov Ilya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@version: 0.7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"""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string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threading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random import randrange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import</w:t>
      </w:r>
      <w:proofErr w:type="gramEnd"/>
      <w:r w:rsidRPr="00D61757">
        <w:rPr>
          <w:lang w:val="en-US"/>
        </w:rPr>
        <w:t xml:space="preserve"> string, threading, time, logging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global</w:t>
      </w:r>
      <w:proofErr w:type="gramEnd"/>
      <w:r w:rsidRPr="00D61757">
        <w:rPr>
          <w:lang w:val="en-US"/>
        </w:rPr>
        <w:t xml:space="preserve"> HOST, PORT, LOG, usersword, ATTEMPT_MAX, USERNAME, ALT_SERVER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ALT_SERVER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HOST, PORT = "localhost", 14880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ATTEMPT_MAX = 10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USERNAME = "Prisoner"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logger</w:t>
      </w:r>
      <w:proofErr w:type="gramEnd"/>
      <w:r w:rsidRPr="00D61757">
        <w:rPr>
          <w:lang w:val="en-US"/>
        </w:rPr>
        <w:t xml:space="preserve"> = logging.getLogger("gallows")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logger.setLevel(</w:t>
      </w:r>
      <w:proofErr w:type="gramEnd"/>
      <w:r w:rsidRPr="00D61757">
        <w:rPr>
          <w:lang w:val="en-US"/>
        </w:rPr>
        <w:t>logging.DEBUG)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logstream</w:t>
      </w:r>
      <w:proofErr w:type="gramEnd"/>
      <w:r w:rsidRPr="00D61757">
        <w:rPr>
          <w:lang w:val="en-US"/>
        </w:rPr>
        <w:t xml:space="preserve"> = logging.StreamHandler()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logstream.setLevel(</w:t>
      </w:r>
      <w:proofErr w:type="gramEnd"/>
      <w:r w:rsidRPr="00D61757">
        <w:rPr>
          <w:lang w:val="en-US"/>
        </w:rPr>
        <w:t>logging.DEBUG)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formatter = </w:t>
      </w:r>
      <w:proofErr w:type="gramStart"/>
      <w:r w:rsidRPr="00D61757">
        <w:rPr>
          <w:lang w:val="en-US"/>
        </w:rPr>
        <w:t>logging.Formatter(</w:t>
      </w:r>
      <w:proofErr w:type="gramEnd"/>
      <w:r w:rsidRPr="00D61757">
        <w:rPr>
          <w:lang w:val="en-US"/>
        </w:rPr>
        <w:t>"%(asctime)s:  %(message)s")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logstream.setFormatter(</w:t>
      </w:r>
      <w:proofErr w:type="gramEnd"/>
      <w:r w:rsidRPr="00D61757">
        <w:rPr>
          <w:lang w:val="en-US"/>
        </w:rPr>
        <w:t>formatter)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logger.addHandler(</w:t>
      </w:r>
      <w:proofErr w:type="gramEnd"/>
      <w:r w:rsidRPr="00D61757">
        <w:rPr>
          <w:lang w:val="en-US"/>
        </w:rPr>
        <w:t>logstream)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class</w:t>
      </w:r>
      <w:proofErr w:type="gramEnd"/>
      <w:r w:rsidRPr="00D61757">
        <w:rPr>
          <w:lang w:val="en-US"/>
        </w:rPr>
        <w:t xml:space="preserve"> Gallows: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__init__(self):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self.attempts = ATTEMPT_MAX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self.generated = False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</w:pPr>
      <w:r w:rsidRPr="00D61757">
        <w:rPr>
          <w:lang w:val="en-US"/>
        </w:rPr>
        <w:t xml:space="preserve">  </w:t>
      </w:r>
      <w:r w:rsidRPr="00D61757">
        <w:t>"""""""""""""""""""""""""""""""""""""""""""""""""""""""""""""""""""""""""""</w:t>
      </w:r>
    </w:p>
    <w:p w:rsidR="00D61757" w:rsidRPr="00D61757" w:rsidRDefault="00D61757" w:rsidP="00D61757">
      <w:pPr>
        <w:pStyle w:val="CodePython"/>
      </w:pPr>
      <w:r w:rsidRPr="00D61757">
        <w:t xml:space="preserve">  @</w:t>
      </w:r>
      <w:r w:rsidRPr="00D61757">
        <w:rPr>
          <w:lang w:val="en-US"/>
        </w:rPr>
        <w:t>return</w:t>
      </w:r>
      <w:r w:rsidRPr="00D61757">
        <w:t>: слово, сгенерированное из словаря</w:t>
      </w:r>
    </w:p>
    <w:p w:rsidR="00D61757" w:rsidRPr="00D61757" w:rsidRDefault="00D61757" w:rsidP="00D61757">
      <w:pPr>
        <w:pStyle w:val="CodePython"/>
      </w:pPr>
      <w:r w:rsidRPr="00D61757">
        <w:t xml:space="preserve">  """""""""""""""""""""""""""""""""""""""""""""""""""""""""""""""""""""""""""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generate(self):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wordsfile</w:t>
      </w:r>
      <w:proofErr w:type="gramEnd"/>
      <w:r w:rsidRPr="00D61757">
        <w:rPr>
          <w:lang w:val="en-US"/>
        </w:rPr>
        <w:t xml:space="preserve"> = open('words.txt', 'r')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words</w:t>
      </w:r>
      <w:proofErr w:type="gramEnd"/>
      <w:r w:rsidRPr="00D61757">
        <w:rPr>
          <w:lang w:val="en-US"/>
        </w:rPr>
        <w:t xml:space="preserve"> = wordsfile.readlines()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length</w:t>
      </w:r>
      <w:proofErr w:type="gramEnd"/>
      <w:r w:rsidRPr="00D61757">
        <w:rPr>
          <w:lang w:val="en-US"/>
        </w:rPr>
        <w:t xml:space="preserve"> = len(words)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wordindex</w:t>
      </w:r>
      <w:proofErr w:type="gramEnd"/>
      <w:r w:rsidRPr="00D61757">
        <w:rPr>
          <w:lang w:val="en-US"/>
        </w:rPr>
        <w:t xml:space="preserve"> = randrange(0, length)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wordsfile.close()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self.secret = </w:t>
      </w:r>
      <w:proofErr w:type="gramStart"/>
      <w:r w:rsidRPr="00D61757">
        <w:rPr>
          <w:lang w:val="en-US"/>
        </w:rPr>
        <w:t>strip(</w:t>
      </w:r>
      <w:proofErr w:type="gramEnd"/>
      <w:r w:rsidRPr="00D61757">
        <w:rPr>
          <w:lang w:val="en-US"/>
        </w:rPr>
        <w:t>words[wordindex])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self.used_letters = []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self.generated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"Generated TRUE")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self.newuword = "*" * </w:t>
      </w:r>
      <w:proofErr w:type="gramStart"/>
      <w:r w:rsidRPr="00D61757">
        <w:rPr>
          <w:lang w:val="en-US"/>
        </w:rPr>
        <w:t>len(</w:t>
      </w:r>
      <w:proofErr w:type="gramEnd"/>
      <w:r w:rsidRPr="00D61757">
        <w:rPr>
          <w:lang w:val="en-US"/>
        </w:rPr>
        <w:t>self.secret)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self.secret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"""""""""""""""""""""""""""""""""""""""""""""""""""""""""""""""""""""""""""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@param: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uword</w:t>
      </w:r>
      <w:proofErr w:type="gramEnd"/>
      <w:r w:rsidRPr="00D61757">
        <w:rPr>
          <w:lang w:val="en-US"/>
        </w:rPr>
        <w:t>: слово, видимое игрокам</w:t>
      </w:r>
    </w:p>
    <w:p w:rsidR="00D61757" w:rsidRPr="00D61757" w:rsidRDefault="00D61757" w:rsidP="00D61757">
      <w:pPr>
        <w:pStyle w:val="CodePython"/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letter</w:t>
      </w:r>
      <w:proofErr w:type="gramEnd"/>
      <w:r w:rsidRPr="00D61757">
        <w:t>: буква, предложенная пользователем</w:t>
      </w:r>
    </w:p>
    <w:p w:rsidR="00D61757" w:rsidRPr="00D61757" w:rsidRDefault="00D61757" w:rsidP="00D61757">
      <w:pPr>
        <w:pStyle w:val="CodePython"/>
      </w:pPr>
      <w:r w:rsidRPr="00D61757">
        <w:t xml:space="preserve">  @</w:t>
      </w:r>
      <w:r w:rsidRPr="00D61757">
        <w:rPr>
          <w:lang w:val="en-US"/>
        </w:rPr>
        <w:t>return</w:t>
      </w:r>
      <w:r w:rsidRPr="00D61757">
        <w:t>:</w:t>
      </w:r>
    </w:p>
    <w:p w:rsidR="00D61757" w:rsidRPr="00D61757" w:rsidRDefault="00D61757" w:rsidP="00D61757">
      <w:pPr>
        <w:pStyle w:val="CodePython"/>
      </w:pPr>
      <w:r w:rsidRPr="00D61757">
        <w:t xml:space="preserve">    </w:t>
      </w:r>
      <w:proofErr w:type="gramStart"/>
      <w:r w:rsidRPr="00D61757">
        <w:rPr>
          <w:lang w:val="en-US"/>
        </w:rPr>
        <w:t>guessed</w:t>
      </w:r>
      <w:proofErr w:type="gramEnd"/>
      <w:r w:rsidRPr="00D61757">
        <w:t>: количество верно угаданных букв (если -1, то угадано слово)</w:t>
      </w:r>
    </w:p>
    <w:p w:rsidR="00D61757" w:rsidRPr="00D61757" w:rsidRDefault="00D61757" w:rsidP="00D61757">
      <w:pPr>
        <w:pStyle w:val="CodePython"/>
      </w:pPr>
      <w:r w:rsidRPr="00D61757">
        <w:t xml:space="preserve">    </w:t>
      </w:r>
      <w:proofErr w:type="gramStart"/>
      <w:r w:rsidRPr="00D61757">
        <w:rPr>
          <w:lang w:val="en-US"/>
        </w:rPr>
        <w:t>newuword</w:t>
      </w:r>
      <w:proofErr w:type="gramEnd"/>
      <w:r w:rsidRPr="00D61757">
        <w:t xml:space="preserve">: слово, видимое игрокам, с учетом параметра </w:t>
      </w:r>
      <w:r w:rsidRPr="00D61757">
        <w:rPr>
          <w:lang w:val="en-US"/>
        </w:rPr>
        <w:t>letter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t xml:space="preserve">  </w:t>
      </w:r>
      <w:r w:rsidRPr="00D61757">
        <w:rPr>
          <w:lang w:val="en-US"/>
        </w:rPr>
        <w:t>"""""""""""""""""""""""""""""""""""""""""""""""""""""""""""""""""""""""""""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getletter(self, uword, letter):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(uword.count(letter) &gt; 0) or (self.used_letters.count(letter) &gt; 0):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"Letter already opened")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guessed</w:t>
      </w:r>
      <w:proofErr w:type="gramEnd"/>
      <w:r w:rsidRPr="00D61757">
        <w:rPr>
          <w:lang w:val="en-US"/>
        </w:rPr>
        <w:t xml:space="preserve"> = -2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self.newuword = uword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self.used_</w:t>
      </w:r>
      <w:proofErr w:type="gramStart"/>
      <w:r w:rsidRPr="00D61757">
        <w:rPr>
          <w:lang w:val="en-US"/>
        </w:rPr>
        <w:t>letters.append(</w:t>
      </w:r>
      <w:proofErr w:type="gramEnd"/>
      <w:r w:rsidRPr="00D61757">
        <w:rPr>
          <w:lang w:val="en-US"/>
        </w:rPr>
        <w:t>letter)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iter1 = True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guessed</w:t>
      </w:r>
      <w:proofErr w:type="gramEnd"/>
      <w:r w:rsidRPr="00D61757">
        <w:rPr>
          <w:lang w:val="en-US"/>
        </w:rPr>
        <w:t xml:space="preserve"> = self.secret.count(letter)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tmp2 = uword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x in range(len(self.secret)):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(self.secret.find(letter) != -1):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pos</w:t>
      </w:r>
      <w:proofErr w:type="gramEnd"/>
      <w:r w:rsidRPr="00D61757">
        <w:rPr>
          <w:lang w:val="en-US"/>
        </w:rPr>
        <w:t xml:space="preserve"> = self.secret.find(letter)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tmp</w:t>
      </w:r>
      <w:proofErr w:type="gramEnd"/>
      <w:r w:rsidRPr="00D61757">
        <w:rPr>
          <w:lang w:val="en-US"/>
        </w:rPr>
        <w:t xml:space="preserve"> = self.secret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"Position:" + str(pos))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self.secret = </w:t>
      </w:r>
      <w:proofErr w:type="gramStart"/>
      <w:r w:rsidRPr="00D61757">
        <w:rPr>
          <w:lang w:val="en-US"/>
        </w:rPr>
        <w:t>tmp[</w:t>
      </w:r>
      <w:proofErr w:type="gramEnd"/>
      <w:r w:rsidRPr="00D61757">
        <w:rPr>
          <w:lang w:val="en-US"/>
        </w:rPr>
        <w:t>:pos] + "@" + tmp[pos + 1:]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(iter1):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tmp2 = </w:t>
      </w:r>
      <w:proofErr w:type="gramStart"/>
      <w:r w:rsidRPr="00D61757">
        <w:rPr>
          <w:lang w:val="en-US"/>
        </w:rPr>
        <w:t>uword[</w:t>
      </w:r>
      <w:proofErr w:type="gramEnd"/>
      <w:r w:rsidRPr="00D61757">
        <w:rPr>
          <w:lang w:val="en-US"/>
        </w:rPr>
        <w:t>:pos] + letter + uword[pos + 1:]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tmp2 = </w:t>
      </w:r>
      <w:proofErr w:type="gramStart"/>
      <w:r w:rsidRPr="00D61757">
        <w:rPr>
          <w:lang w:val="en-US"/>
        </w:rPr>
        <w:t>tmp2[</w:t>
      </w:r>
      <w:proofErr w:type="gramEnd"/>
      <w:r w:rsidRPr="00D61757">
        <w:rPr>
          <w:lang w:val="en-US"/>
        </w:rPr>
        <w:t>:pos] + letter + tmp2[pos + 1:]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iter1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"Letter %s; Attempts: %d" % (letter, self. attempts))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tmp2.count("*") == 0: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guessed</w:t>
      </w:r>
      <w:proofErr w:type="gramEnd"/>
      <w:r w:rsidRPr="00D61757">
        <w:rPr>
          <w:lang w:val="en-US"/>
        </w:rPr>
        <w:t xml:space="preserve"> = -1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self.newuword = tmp2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"New user word: %s" % self.newuword)</w:t>
      </w:r>
    </w:p>
    <w:p w:rsid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return</w:t>
      </w:r>
      <w:proofErr w:type="gramEnd"/>
      <w:r w:rsidRPr="00D61757">
        <w:rPr>
          <w:lang w:val="en-US"/>
        </w:rPr>
        <w:t xml:space="preserve"> [guessed, self.newuword]</w:t>
      </w:r>
    </w:p>
    <w:p w:rsidR="00D61757" w:rsidRDefault="00D61757" w:rsidP="00D61757">
      <w:pPr>
        <w:pStyle w:val="CodePython"/>
        <w:rPr>
          <w:lang w:val="en-US"/>
        </w:rPr>
      </w:pPr>
    </w:p>
    <w:p w:rsidR="00D61757" w:rsidRDefault="00D61757" w:rsidP="00D61757">
      <w:pPr>
        <w:pStyle w:val="CodePython"/>
        <w:rPr>
          <w:lang w:val="en-US"/>
        </w:rPr>
      </w:pPr>
    </w:p>
    <w:p w:rsidR="00D61757" w:rsidRDefault="00D61757" w:rsidP="00D61757">
      <w:pPr>
        <w:pStyle w:val="CodePython"/>
        <w:rPr>
          <w:b/>
          <w:u w:val="single"/>
          <w:lang w:val="en-US"/>
        </w:rPr>
      </w:pPr>
      <w:r w:rsidRPr="00D61757">
        <w:rPr>
          <w:b/>
          <w:u w:val="single"/>
          <w:lang w:val="en-US"/>
        </w:rPr>
        <w:t>GUI.py</w:t>
      </w:r>
    </w:p>
    <w:p w:rsidR="00D61757" w:rsidRDefault="00D61757" w:rsidP="00D61757">
      <w:pPr>
        <w:pStyle w:val="CodePython"/>
        <w:rPr>
          <w:b/>
          <w:u w:val="single"/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client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import</w:t>
      </w:r>
      <w:proofErr w:type="gramEnd"/>
      <w:r w:rsidRPr="00D61757">
        <w:rPr>
          <w:lang w:val="en-US"/>
        </w:rPr>
        <w:t xml:space="preserve"> time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import</w:t>
      </w:r>
      <w:proofErr w:type="gramEnd"/>
      <w:r w:rsidRPr="00D61757">
        <w:rPr>
          <w:lang w:val="en-US"/>
        </w:rPr>
        <w:t xml:space="preserve"> threading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import</w:t>
      </w:r>
      <w:proofErr w:type="gramEnd"/>
      <w:r w:rsidRPr="00D61757">
        <w:rPr>
          <w:lang w:val="en-US"/>
        </w:rPr>
        <w:t xml:space="preserve"> constants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Tkinter import *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#actions&amp;log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class</w:t>
      </w:r>
      <w:proofErr w:type="gramEnd"/>
      <w:r w:rsidRPr="00D61757">
        <w:rPr>
          <w:lang w:val="en-US"/>
        </w:rPr>
        <w:t xml:space="preserve"> thread1(threading.Thread):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run(self):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while</w:t>
      </w:r>
      <w:proofErr w:type="gramEnd"/>
      <w:r w:rsidRPr="00D61757">
        <w:rPr>
          <w:lang w:val="en-US"/>
        </w:rPr>
        <w:t xml:space="preserve"> 1: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while</w:t>
      </w:r>
      <w:proofErr w:type="gramEnd"/>
      <w:r w:rsidRPr="00D61757">
        <w:rPr>
          <w:lang w:val="en-US"/>
        </w:rPr>
        <w:t xml:space="preserve"> len(cli.parsedanswer):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pop=</w:t>
      </w:r>
      <w:proofErr w:type="gramEnd"/>
      <w:r w:rsidRPr="00D61757">
        <w:rPr>
          <w:lang w:val="en-US"/>
        </w:rPr>
        <w:t>cli.parsedanswer.pop()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#if CONN_ALLOW: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#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END,"Connection allowed"+'\n')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#if CONN_CLOSE_KICK: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#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END,"You were kicked!"+'\n')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x in pop.keys():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CONN_ALLOW: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 xml:space="preserve">END,"Connection allowed"+'\n')         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x==CONN_DENY: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END,"Connection deny"+'\n')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x==PACKET_USERWORD: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items in pop[x]: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v.set(</w:t>
      </w:r>
      <w:proofErr w:type="gramEnd"/>
      <w:r w:rsidRPr="00D61757">
        <w:rPr>
          <w:lang w:val="en-US"/>
        </w:rPr>
        <w:t>pop[PACKET_USERWORD][0])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                  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END,pop[PACKET_USERWORD][1]+'tries left'+'\n')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pop[PACKET_USERWORD][1]=='9':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</w:t>
      </w:r>
      <w:proofErr w:type="gramStart"/>
      <w:r w:rsidRPr="00D61757">
        <w:rPr>
          <w:lang w:val="en-US"/>
        </w:rPr>
        <w:t>circle</w:t>
      </w:r>
      <w:proofErr w:type="gramEnd"/>
      <w:r w:rsidRPr="00D61757">
        <w:rPr>
          <w:lang w:val="en-US"/>
        </w:rPr>
        <w:t xml:space="preserve"> = canvas.create_oval(25, 25, 50, 50, fill="white")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pop[PACKET_USERWORD][1]=='8':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37, 50, 37, 69)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pop[PACKET_USERWORD][1]=='7':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37, 69, 29, 78)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pop[PACKET_USERWORD][1]=='6':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37, 69, 45, 78)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pop[PACKET_USERWORD][1]=='5':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37, 53, 26, 60)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pop[PACKET_USERWORD][1]=='4':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37, 53, 48, 60)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pop[PACKET_USERWORD][1]=='3':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53, 42, 49) #rope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49, 36, 79, 8)   #rope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pop[PACKET_USERWORD][1]=='2':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79, 8, 79, 87)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pop[PACKET_USERWORD][1]=='1':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79, 87, 63, 100)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79, 87, 89, 100)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x==LETTER_FAIL: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END,"There is no such letter :("+'\n')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x==LETTER_WIN: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END,"BINGO!"+'\n')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x==LETTER_ALREADY: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END,"This letter already showed!"+'\n')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x==WORD_FAIL: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END,"Game over, try another time!"+'\n')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x==WORD_WIN: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END,"Congratulations, you win!"+'\n')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x==CONN_CLOSE_SERV: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END,"Server has been closed :("+'\n')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thread1(</w:t>
      </w:r>
      <w:proofErr w:type="gramEnd"/>
      <w:r w:rsidRPr="00D61757">
        <w:rPr>
          <w:lang w:val="en-US"/>
        </w:rPr>
        <w:t>).start()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import</w:t>
      </w:r>
      <w:proofErr w:type="gramEnd"/>
      <w:r w:rsidRPr="00D61757">
        <w:rPr>
          <w:lang w:val="en-US"/>
        </w:rPr>
        <w:t xml:space="preserve"> Tkinter as tk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lastRenderedPageBreak/>
        <w:t>root</w:t>
      </w:r>
      <w:proofErr w:type="gramEnd"/>
      <w:r w:rsidRPr="00D61757">
        <w:rPr>
          <w:lang w:val="en-US"/>
        </w:rPr>
        <w:t xml:space="preserve"> = Tk()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 Connection options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MAIN_HOST=</w:t>
      </w:r>
      <w:proofErr w:type="gramStart"/>
      <w:r w:rsidRPr="00D61757">
        <w:rPr>
          <w:lang w:val="en-US"/>
        </w:rPr>
        <w:t>StringVar()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MAIN_PORT=</w:t>
      </w:r>
      <w:proofErr w:type="gramStart"/>
      <w:r w:rsidRPr="00D61757">
        <w:rPr>
          <w:lang w:val="en-US"/>
        </w:rPr>
        <w:t>StringVar()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SECOND_HOST=</w:t>
      </w:r>
      <w:proofErr w:type="gramStart"/>
      <w:r w:rsidRPr="00D61757">
        <w:rPr>
          <w:lang w:val="en-US"/>
        </w:rPr>
        <w:t>StringVar()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SECOND_PORT=</w:t>
      </w:r>
      <w:proofErr w:type="gramStart"/>
      <w:r w:rsidRPr="00D61757">
        <w:rPr>
          <w:lang w:val="en-US"/>
        </w:rPr>
        <w:t>StringVar()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#window scale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opt</w:t>
      </w:r>
      <w:proofErr w:type="gramEnd"/>
      <w:r w:rsidRPr="00D61757">
        <w:rPr>
          <w:lang w:val="en-US"/>
        </w:rPr>
        <w:t>= Toplevel(root,bd=5,bg="grey")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opt.title(</w:t>
      </w:r>
      <w:proofErr w:type="gramEnd"/>
      <w:r w:rsidRPr="00D61757">
        <w:rPr>
          <w:lang w:val="en-US"/>
        </w:rPr>
        <w:t>"Connection")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opt.geometry(</w:t>
      </w:r>
      <w:proofErr w:type="gramEnd"/>
      <w:r w:rsidRPr="00D61757">
        <w:rPr>
          <w:lang w:val="en-US"/>
        </w:rPr>
        <w:t>"250x200+200+300")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#main server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IP_lab=</w:t>
      </w:r>
      <w:proofErr w:type="gramStart"/>
      <w:r w:rsidRPr="00D61757">
        <w:rPr>
          <w:lang w:val="en-US"/>
        </w:rPr>
        <w:t>Label(</w:t>
      </w:r>
      <w:proofErr w:type="gramEnd"/>
      <w:r w:rsidRPr="00D61757">
        <w:rPr>
          <w:lang w:val="en-US"/>
        </w:rPr>
        <w:t>opt,text="ServerIP:", bg="red")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IP_ent=</w:t>
      </w:r>
      <w:proofErr w:type="gramStart"/>
      <w:r w:rsidRPr="00D61757">
        <w:rPr>
          <w:lang w:val="en-US"/>
        </w:rPr>
        <w:t>Entry(</w:t>
      </w:r>
      <w:proofErr w:type="gramEnd"/>
      <w:r w:rsidRPr="00D61757">
        <w:rPr>
          <w:lang w:val="en-US"/>
        </w:rPr>
        <w:t>opt,textvariable=MAIN_HOST,width="15")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PORT_lab=</w:t>
      </w:r>
      <w:proofErr w:type="gramStart"/>
      <w:r w:rsidRPr="00D61757">
        <w:rPr>
          <w:lang w:val="en-US"/>
        </w:rPr>
        <w:t>Label(</w:t>
      </w:r>
      <w:proofErr w:type="gramEnd"/>
      <w:r w:rsidRPr="00D61757">
        <w:rPr>
          <w:lang w:val="en-US"/>
        </w:rPr>
        <w:t>opt,text="ServerPort:",bg="green")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PORT_ent=</w:t>
      </w:r>
      <w:proofErr w:type="gramStart"/>
      <w:r w:rsidRPr="00D61757">
        <w:rPr>
          <w:lang w:val="en-US"/>
        </w:rPr>
        <w:t>Entry(</w:t>
      </w:r>
      <w:proofErr w:type="gramEnd"/>
      <w:r w:rsidRPr="00D61757">
        <w:rPr>
          <w:lang w:val="en-US"/>
        </w:rPr>
        <w:t>opt,textvariable=MAIN_PORT,width="15")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#alt server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IP_lab1=</w:t>
      </w:r>
      <w:proofErr w:type="gramStart"/>
      <w:r w:rsidRPr="00D61757">
        <w:rPr>
          <w:lang w:val="en-US"/>
        </w:rPr>
        <w:t>Label(</w:t>
      </w:r>
      <w:proofErr w:type="gramEnd"/>
      <w:r w:rsidRPr="00D61757">
        <w:rPr>
          <w:lang w:val="en-US"/>
        </w:rPr>
        <w:t>opt,text="ServerIP2:", bg="red")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IP_ent1=</w:t>
      </w:r>
      <w:proofErr w:type="gramStart"/>
      <w:r w:rsidRPr="00D61757">
        <w:rPr>
          <w:lang w:val="en-US"/>
        </w:rPr>
        <w:t>Entry(</w:t>
      </w:r>
      <w:proofErr w:type="gramEnd"/>
      <w:r w:rsidRPr="00D61757">
        <w:rPr>
          <w:lang w:val="en-US"/>
        </w:rPr>
        <w:t>opt,textvariable=SECOND_HOST,width="15")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PORT_lab1=</w:t>
      </w:r>
      <w:proofErr w:type="gramStart"/>
      <w:r w:rsidRPr="00D61757">
        <w:rPr>
          <w:lang w:val="en-US"/>
        </w:rPr>
        <w:t>Label(</w:t>
      </w:r>
      <w:proofErr w:type="gramEnd"/>
      <w:r w:rsidRPr="00D61757">
        <w:rPr>
          <w:lang w:val="en-US"/>
        </w:rPr>
        <w:t>opt,text="ServerPort2:",bg="green")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PORT_ent1=</w:t>
      </w:r>
      <w:proofErr w:type="gramStart"/>
      <w:r w:rsidRPr="00D61757">
        <w:rPr>
          <w:lang w:val="en-US"/>
        </w:rPr>
        <w:t>Entry(</w:t>
      </w:r>
      <w:proofErr w:type="gramEnd"/>
      <w:r w:rsidRPr="00D61757">
        <w:rPr>
          <w:lang w:val="en-US"/>
        </w:rPr>
        <w:t>opt,textvariable=SECOND_PORT,width="15")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#scales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IP_</w:t>
      </w:r>
      <w:proofErr w:type="gramStart"/>
      <w:r w:rsidRPr="00D61757">
        <w:rPr>
          <w:lang w:val="en-US"/>
        </w:rPr>
        <w:t>lab.grid(</w:t>
      </w:r>
      <w:proofErr w:type="gramEnd"/>
      <w:r w:rsidRPr="00D61757">
        <w:rPr>
          <w:lang w:val="en-US"/>
        </w:rPr>
        <w:t>row=0,sticky=W)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IP_</w:t>
      </w:r>
      <w:proofErr w:type="gramStart"/>
      <w:r w:rsidRPr="00D61757">
        <w:rPr>
          <w:lang w:val="en-US"/>
        </w:rPr>
        <w:t>ent.grid(</w:t>
      </w:r>
      <w:proofErr w:type="gramEnd"/>
      <w:r w:rsidRPr="00D61757">
        <w:rPr>
          <w:lang w:val="en-US"/>
        </w:rPr>
        <w:t>row=0,column=1,padx=1)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PORT_</w:t>
      </w:r>
      <w:proofErr w:type="gramStart"/>
      <w:r w:rsidRPr="00D61757">
        <w:rPr>
          <w:lang w:val="en-US"/>
        </w:rPr>
        <w:t>lab.grid(</w:t>
      </w:r>
      <w:proofErr w:type="gramEnd"/>
      <w:r w:rsidRPr="00D61757">
        <w:rPr>
          <w:lang w:val="en-US"/>
        </w:rPr>
        <w:t>row=1,sticky=W)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PORT_</w:t>
      </w:r>
      <w:proofErr w:type="gramStart"/>
      <w:r w:rsidRPr="00D61757">
        <w:rPr>
          <w:lang w:val="en-US"/>
        </w:rPr>
        <w:t>ent.grid(</w:t>
      </w:r>
      <w:proofErr w:type="gramEnd"/>
      <w:r w:rsidRPr="00D61757">
        <w:rPr>
          <w:lang w:val="en-US"/>
        </w:rPr>
        <w:t>row=1,column=1,padx=1)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IP_</w:t>
      </w:r>
      <w:proofErr w:type="gramStart"/>
      <w:r w:rsidRPr="00D61757">
        <w:rPr>
          <w:lang w:val="en-US"/>
        </w:rPr>
        <w:t>lab1.grid(</w:t>
      </w:r>
      <w:proofErr w:type="gramEnd"/>
      <w:r w:rsidRPr="00D61757">
        <w:rPr>
          <w:lang w:val="en-US"/>
        </w:rPr>
        <w:t>columnspan=1,rowspan=2,sticky=W)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IP_</w:t>
      </w:r>
      <w:proofErr w:type="gramStart"/>
      <w:r w:rsidRPr="00D61757">
        <w:rPr>
          <w:lang w:val="en-US"/>
        </w:rPr>
        <w:t>ent1.grid(</w:t>
      </w:r>
      <w:proofErr w:type="gramEnd"/>
      <w:r w:rsidRPr="00D61757">
        <w:rPr>
          <w:lang w:val="en-US"/>
        </w:rPr>
        <w:t>column=1,row=3,padx=1,sticky=W)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PORT_</w:t>
      </w:r>
      <w:proofErr w:type="gramStart"/>
      <w:r w:rsidRPr="00D61757">
        <w:rPr>
          <w:lang w:val="en-US"/>
        </w:rPr>
        <w:t>lab1.grid(</w:t>
      </w:r>
      <w:proofErr w:type="gramEnd"/>
      <w:r w:rsidRPr="00D61757">
        <w:rPr>
          <w:lang w:val="en-US"/>
        </w:rPr>
        <w:t>rowspan=2,sticky=W)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PORT_</w:t>
      </w:r>
      <w:proofErr w:type="gramStart"/>
      <w:r w:rsidRPr="00D61757">
        <w:rPr>
          <w:lang w:val="en-US"/>
        </w:rPr>
        <w:t>ent1.grid(</w:t>
      </w:r>
      <w:proofErr w:type="gramEnd"/>
      <w:r w:rsidRPr="00D61757">
        <w:rPr>
          <w:lang w:val="en-US"/>
        </w:rPr>
        <w:t>row=4,column=1,padx=1,sticky=W)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#-----------------------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OptGet():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CLI_MAIN_HOST=IP_</w:t>
      </w:r>
      <w:proofErr w:type="gramStart"/>
      <w:r w:rsidRPr="00D61757">
        <w:rPr>
          <w:lang w:val="en-US"/>
        </w:rPr>
        <w:t>ent.get(</w:t>
      </w:r>
      <w:proofErr w:type="gramEnd"/>
      <w:r w:rsidRPr="00D61757">
        <w:rPr>
          <w:lang w:val="en-US"/>
        </w:rPr>
        <w:t>).strip()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CLI_MAIN_PORT=PORT_</w:t>
      </w:r>
      <w:proofErr w:type="gramStart"/>
      <w:r w:rsidRPr="00D61757">
        <w:rPr>
          <w:lang w:val="en-US"/>
        </w:rPr>
        <w:t>ent.get(</w:t>
      </w:r>
      <w:proofErr w:type="gramEnd"/>
      <w:r w:rsidRPr="00D61757">
        <w:rPr>
          <w:lang w:val="en-US"/>
        </w:rPr>
        <w:t>).strip()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CLI_ALT_HOST=IP_</w:t>
      </w:r>
      <w:proofErr w:type="gramStart"/>
      <w:r w:rsidRPr="00D61757">
        <w:rPr>
          <w:lang w:val="en-US"/>
        </w:rPr>
        <w:t>ent1.get(</w:t>
      </w:r>
      <w:proofErr w:type="gramEnd"/>
      <w:r w:rsidRPr="00D61757">
        <w:rPr>
          <w:lang w:val="en-US"/>
        </w:rPr>
        <w:t>).strip()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CLI_ALT_PORT=PORT_</w:t>
      </w:r>
      <w:proofErr w:type="gramStart"/>
      <w:r w:rsidRPr="00D61757">
        <w:rPr>
          <w:lang w:val="en-US"/>
        </w:rPr>
        <w:t>ent1.get(</w:t>
      </w:r>
      <w:proofErr w:type="gramEnd"/>
      <w:r w:rsidRPr="00D61757">
        <w:rPr>
          <w:lang w:val="en-US"/>
        </w:rPr>
        <w:t>).strip()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END,"Changes applyed"+'\n')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but1=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opt,text="SET",command=OptGet)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but1.grid(</w:t>
      </w:r>
      <w:proofErr w:type="gramEnd"/>
      <w:r w:rsidRPr="00D61757">
        <w:rPr>
          <w:lang w:val="en-US"/>
        </w:rPr>
        <w:t>row=0, column=2, columnspan=2, rowspan=2,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</w:t>
      </w:r>
      <w:proofErr w:type="gramStart"/>
      <w:r w:rsidRPr="00D61757">
        <w:rPr>
          <w:lang w:val="en-US"/>
        </w:rPr>
        <w:t>sticky=</w:t>
      </w:r>
      <w:proofErr w:type="gramEnd"/>
      <w:r w:rsidRPr="00D61757">
        <w:rPr>
          <w:lang w:val="en-US"/>
        </w:rPr>
        <w:t>W+E+N+S, padx=5, pady=5)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Label(</w:t>
      </w:r>
      <w:proofErr w:type="gramEnd"/>
      <w:r w:rsidRPr="00D61757">
        <w:rPr>
          <w:lang w:val="en-US"/>
        </w:rPr>
        <w:t>text="GALLOWS GAME!", bg="red").pack()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separator</w:t>
      </w:r>
      <w:proofErr w:type="gramEnd"/>
      <w:r w:rsidRPr="00D61757">
        <w:rPr>
          <w:lang w:val="en-US"/>
        </w:rPr>
        <w:t xml:space="preserve"> = Frame(height=2, bd=1, relief=SUNKEN)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separator.pack(</w:t>
      </w:r>
      <w:proofErr w:type="gramEnd"/>
      <w:r w:rsidRPr="00D61757">
        <w:rPr>
          <w:lang w:val="en-US"/>
        </w:rPr>
        <w:t>fill=X, padx=5, pady=5)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#main game window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v=</w:t>
      </w:r>
      <w:proofErr w:type="gramStart"/>
      <w:r w:rsidRPr="00D61757">
        <w:rPr>
          <w:lang w:val="en-US"/>
        </w:rPr>
        <w:t>StringVar()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lab=</w:t>
      </w:r>
      <w:proofErr w:type="gramEnd"/>
      <w:r w:rsidRPr="00D61757">
        <w:rPr>
          <w:lang w:val="en-US"/>
        </w:rPr>
        <w:t>Label(root,textvariable=v,wraplength="0", anchor=CENTER, justify=CENTER).pack()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text</w:t>
      </w:r>
      <w:proofErr w:type="gramEnd"/>
      <w:r w:rsidRPr="00D61757">
        <w:rPr>
          <w:lang w:val="en-US"/>
        </w:rPr>
        <w:t xml:space="preserve"> = Text()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text1=</w:t>
      </w:r>
      <w:proofErr w:type="gramStart"/>
      <w:r w:rsidRPr="00D61757">
        <w:rPr>
          <w:lang w:val="en-US"/>
        </w:rPr>
        <w:t>Text()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e = </w:t>
      </w:r>
      <w:proofErr w:type="gramStart"/>
      <w:r w:rsidRPr="00D61757">
        <w:rPr>
          <w:lang w:val="en-US"/>
        </w:rPr>
        <w:t>Entry(</w:t>
      </w:r>
      <w:proofErr w:type="gramEnd"/>
      <w:r w:rsidRPr="00D61757">
        <w:rPr>
          <w:lang w:val="en-US"/>
        </w:rPr>
        <w:t>root,justify=CENTER,width=5)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e.pack()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e.focus_</w:t>
      </w:r>
      <w:proofErr w:type="gramStart"/>
      <w:r w:rsidRPr="00D61757">
        <w:rPr>
          <w:lang w:val="en-US"/>
        </w:rPr>
        <w:t>set()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callback():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cli.send(</w:t>
      </w:r>
      <w:proofErr w:type="gramEnd"/>
      <w:r w:rsidRPr="00D61757">
        <w:rPr>
          <w:lang w:val="en-US"/>
        </w:rPr>
        <w:t>e.get().strip())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a=</w:t>
      </w:r>
      <w:proofErr w:type="gramStart"/>
      <w:r w:rsidRPr="00D61757">
        <w:rPr>
          <w:lang w:val="en-US"/>
        </w:rPr>
        <w:t>e.get()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e.delete(</w:t>
      </w:r>
      <w:proofErr w:type="gramEnd"/>
      <w:r w:rsidRPr="00D61757">
        <w:rPr>
          <w:lang w:val="en-US"/>
        </w:rPr>
        <w:t>0, END)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b = 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root, text="Send", width=10, command=callback).pack()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frame1 = </w:t>
      </w:r>
      <w:proofErr w:type="gramStart"/>
      <w:r w:rsidRPr="00D61757">
        <w:rPr>
          <w:lang w:val="en-US"/>
        </w:rPr>
        <w:t>Frame(</w:t>
      </w:r>
      <w:proofErr w:type="gramEnd"/>
      <w:r w:rsidRPr="00D61757">
        <w:rPr>
          <w:lang w:val="en-US"/>
        </w:rPr>
        <w:t>root,width=500, height=50, bg="yellow")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Q=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text="Q",width=3,command=lambda: e.insert(0,"q")).pack(side=LEFT)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W=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text="W",width=3,command=lambda: e.insert(0,"w")).pack(side=LEFT)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E=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text="E",width=3,command=lambda: e.insert(0,"e")).pack(side=LEFT)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R=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text="R",width=3,command=lambda: e.insert(0,"r")).pack(side=LEFT)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T=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text="T",width=3,command=lambda: e.insert(0,"t")).pack(side=LEFT)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Y=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text="Y",width=3,command=lambda: e.insert(0,"y")).pack(side=LEFT)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U=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text="U",width=3,command=lambda: e.insert(0,"u")).pack(side=LEFT)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I=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text="I",width=3,command=lambda: e.insert(0,"i")).pack(side=LEFT)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O=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text="O",width=3,command=lambda: e.insert(0,"o")).pack(side=LEFT)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frame1, text="P",width=3,command=lambda: e.insert(0,"p")).pack(side=LEFT)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frame1.pack()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frame2 = </w:t>
      </w:r>
      <w:proofErr w:type="gramStart"/>
      <w:r w:rsidRPr="00D61757">
        <w:rPr>
          <w:lang w:val="en-US"/>
        </w:rPr>
        <w:t>Frame(</w:t>
      </w:r>
      <w:proofErr w:type="gramEnd"/>
      <w:r w:rsidRPr="00D61757">
        <w:rPr>
          <w:lang w:val="en-US"/>
        </w:rPr>
        <w:t>root,width=500, height=20, bg="green", colormap="new")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A=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frame2, text="A",width=3,command=lambda: e.insert(0,"a")).pack(side=LEFT)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S=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frame2, text="S",width=3,command=lambda: e.insert(0,"s")).pack(side=LEFT)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D=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frame2, text="D",width=3,command=lambda: e.insert(0,"d")).pack(side=LEFT)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F=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frame2, text="F",width=3,command=lambda: e.insert(0,"f")).pack(side=LEFT)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G=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frame2, text="G",width=3,command=lambda: e.insert(0,"g")).pack(side=LEFT)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H=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frame2, text="H",width=3,command=lambda: e.insert(0,"h")).pack(side=LEFT)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J=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frame2, text="J",width=3,command=lambda: e.insert(0,"j")).pack(side=LEFT)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K=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frame2, text="K",width=3,command=lambda: e.insert(0,"k")).pack(side=LEFT)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L=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frame2, text="L",width=3,command=lambda: e.insert(0,"l")).pack(side=LEFT)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frame2.pack()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frame3 = </w:t>
      </w:r>
      <w:proofErr w:type="gramStart"/>
      <w:r w:rsidRPr="00D61757">
        <w:rPr>
          <w:lang w:val="en-US"/>
        </w:rPr>
        <w:t>Frame(</w:t>
      </w:r>
      <w:proofErr w:type="gramEnd"/>
      <w:r w:rsidRPr="00D61757">
        <w:rPr>
          <w:lang w:val="en-US"/>
        </w:rPr>
        <w:t>root,width=500, height=20, bg="white", colormap="new")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Z=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frame3, text="Z",width=3,command=lambda: e.insert(0,"z")).pack(side=LEFT)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X=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frame3, text="X",width=3,command=lambda: e.insert(0,"x")).pack(side=LEFT)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frame3, text="C",width=3,command=lambda: e.insert(0,"c")).pack(side=LEFT)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V=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frame3, text="V",width=3,command=lambda: e.insert(0,"v")).pack(side=LEFT)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B=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frame3, text="B",width=3,command=lambda: e.insert(0,"b")).pack(side=LEFT)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N=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frame3, text="N",width=3,command=lambda: e.insert(0,"n")).pack(side=LEFT)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M=</w:t>
      </w:r>
      <w:proofErr w:type="gramStart"/>
      <w:r w:rsidRPr="00D61757">
        <w:rPr>
          <w:lang w:val="en-US"/>
        </w:rPr>
        <w:t>Button(</w:t>
      </w:r>
      <w:proofErr w:type="gramEnd"/>
      <w:r w:rsidRPr="00D61757">
        <w:rPr>
          <w:lang w:val="en-US"/>
        </w:rPr>
        <w:t>frame3, text="M",width=3,command=lambda: e.insert(0,"m")).pack(side=LEFT)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e.delete(</w:t>
      </w:r>
      <w:proofErr w:type="gramEnd"/>
      <w:r w:rsidRPr="00D61757">
        <w:rPr>
          <w:lang w:val="en-US"/>
        </w:rPr>
        <w:t>0,END)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frame3.pack()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#------picture-----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canvas</w:t>
      </w:r>
      <w:proofErr w:type="gramEnd"/>
      <w:r w:rsidRPr="00D61757">
        <w:rPr>
          <w:lang w:val="en-US"/>
        </w:rPr>
        <w:t xml:space="preserve"> = Canvas(root, width=200, height=100)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"""circle = canvas.create_</w:t>
      </w:r>
      <w:proofErr w:type="gramStart"/>
      <w:r w:rsidRPr="00D61757">
        <w:rPr>
          <w:lang w:val="en-US"/>
        </w:rPr>
        <w:t>oval(</w:t>
      </w:r>
      <w:proofErr w:type="gramEnd"/>
      <w:r w:rsidRPr="00D61757">
        <w:rPr>
          <w:lang w:val="en-US"/>
        </w:rPr>
        <w:t>25, 25, 50, 50, fill="white")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37, 50, 37, 69)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37, 69, 29, 78)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37, 69, 45, 78)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37, 53, 26, 60)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37, 53, 48, 60)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37, 53, 42, 49) #rope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49, 36, 79, 8)   #rope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79, 8, 79, 87)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79, 87, 63, 100)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canvas.create_</w:t>
      </w:r>
      <w:proofErr w:type="gramStart"/>
      <w:r w:rsidRPr="00D61757">
        <w:rPr>
          <w:lang w:val="en-US"/>
        </w:rPr>
        <w:t>line(</w:t>
      </w:r>
      <w:proofErr w:type="gramEnd"/>
      <w:r w:rsidRPr="00D61757">
        <w:rPr>
          <w:lang w:val="en-US"/>
        </w:rPr>
        <w:t>79, 87, 89, 100)"""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canvas.pack()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#-----log-----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lastRenderedPageBreak/>
        <w:t>log</w:t>
      </w:r>
      <w:proofErr w:type="gramEnd"/>
      <w:r w:rsidRPr="00D61757">
        <w:rPr>
          <w:lang w:val="en-US"/>
        </w:rPr>
        <w:t>= Toplevel(root,bd=5,bg="grey")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log.title(</w:t>
      </w:r>
      <w:proofErr w:type="gramEnd"/>
      <w:r w:rsidRPr="00D61757">
        <w:rPr>
          <w:lang w:val="en-US"/>
        </w:rPr>
        <w:t>"Info log")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log.geometry(</w:t>
      </w:r>
      <w:proofErr w:type="gramEnd"/>
      <w:r w:rsidRPr="00D61757">
        <w:rPr>
          <w:lang w:val="en-US"/>
        </w:rPr>
        <w:t>"200x200+450+300")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scrollbar</w:t>
      </w:r>
      <w:proofErr w:type="gramEnd"/>
      <w:r w:rsidRPr="00D61757">
        <w:rPr>
          <w:lang w:val="en-US"/>
        </w:rPr>
        <w:t xml:space="preserve"> = tk.Scrollbar(log)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logging=</w:t>
      </w:r>
      <w:proofErr w:type="gramEnd"/>
      <w:r w:rsidRPr="00D61757">
        <w:rPr>
          <w:lang w:val="en-US"/>
        </w:rPr>
        <w:t>StringVar()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text1 = </w:t>
      </w:r>
      <w:proofErr w:type="gramStart"/>
      <w:r w:rsidRPr="00D61757">
        <w:rPr>
          <w:lang w:val="en-US"/>
        </w:rPr>
        <w:t>tk.Text(</w:t>
      </w:r>
      <w:proofErr w:type="gramEnd"/>
      <w:r w:rsidRPr="00D61757">
        <w:rPr>
          <w:lang w:val="en-US"/>
        </w:rPr>
        <w:t>log, yscrollcommand=scrollbar.set)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text1.insert(</w:t>
      </w:r>
      <w:proofErr w:type="gramEnd"/>
      <w:r w:rsidRPr="00D61757">
        <w:rPr>
          <w:lang w:val="en-US"/>
        </w:rPr>
        <w:t>END, "-------LOG-------"+'\n')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scrollbar.config(</w:t>
      </w:r>
      <w:proofErr w:type="gramEnd"/>
      <w:r w:rsidRPr="00D61757">
        <w:rPr>
          <w:lang w:val="en-US"/>
        </w:rPr>
        <w:t>command=text1.yview)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scrollbar.pack(</w:t>
      </w:r>
      <w:proofErr w:type="gramEnd"/>
      <w:r w:rsidRPr="00D61757">
        <w:rPr>
          <w:lang w:val="en-US"/>
        </w:rPr>
        <w:t>side='right', fill='y')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text1.pack(</w:t>
      </w:r>
      <w:proofErr w:type="gramEnd"/>
      <w:r w:rsidRPr="00D61757">
        <w:rPr>
          <w:lang w:val="en-US"/>
        </w:rPr>
        <w:t>side='left', expand=0, fill='both')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root.mainloop()</w:t>
      </w:r>
      <w:proofErr w:type="gramEnd"/>
    </w:p>
    <w:p w:rsidR="00D61757" w:rsidRDefault="00D61757" w:rsidP="00D61757">
      <w:pPr>
        <w:pStyle w:val="CodePython"/>
        <w:rPr>
          <w:lang w:val="en-US"/>
        </w:rPr>
      </w:pPr>
    </w:p>
    <w:p w:rsidR="00D61757" w:rsidRDefault="00D61757" w:rsidP="00D61757">
      <w:pPr>
        <w:pStyle w:val="CodePython"/>
        <w:rPr>
          <w:lang w:val="en-US"/>
        </w:rPr>
      </w:pPr>
    </w:p>
    <w:p w:rsidR="00D61757" w:rsidRDefault="00D61757" w:rsidP="00D61757">
      <w:pPr>
        <w:pStyle w:val="CodePython"/>
        <w:rPr>
          <w:b/>
          <w:u w:val="single"/>
          <w:lang w:val="en-US"/>
        </w:rPr>
      </w:pPr>
      <w:r w:rsidRPr="00D61757">
        <w:rPr>
          <w:b/>
          <w:u w:val="single"/>
          <w:lang w:val="en-US"/>
        </w:rPr>
        <w:t>protocol_server.py</w:t>
      </w:r>
    </w:p>
    <w:p w:rsidR="00D61757" w:rsidRDefault="00D61757" w:rsidP="00D61757">
      <w:pPr>
        <w:pStyle w:val="CodePython"/>
        <w:rPr>
          <w:b/>
          <w:u w:val="single"/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# -*- coding: utf-8 -*-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"""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@module: server protocol module for gallows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@license: GNU GPL v2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@author: Egorov Ilya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@version: 0.7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"""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socket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threading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select import select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constants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gallows_logic import *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time import sleep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optparse import OptionParser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from</w:t>
      </w:r>
      <w:proofErr w:type="gramEnd"/>
      <w:r w:rsidRPr="00D61757">
        <w:rPr>
          <w:lang w:val="en-US"/>
        </w:rPr>
        <w:t xml:space="preserve"> sys import exit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import</w:t>
      </w:r>
      <w:proofErr w:type="gramEnd"/>
      <w:r w:rsidRPr="00D61757">
        <w:rPr>
          <w:lang w:val="en-US"/>
        </w:rPr>
        <w:t xml:space="preserve"> socket, threading, select, logging, gallows_logic, re, sys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global</w:t>
      </w:r>
      <w:proofErr w:type="gramEnd"/>
      <w:r w:rsidRPr="00D61757">
        <w:rPr>
          <w:lang w:val="en-US"/>
        </w:rPr>
        <w:t xml:space="preserve"> HOST, PORT, LOG, usersword, ATTEMPT_MAX, USERNAME, main_server, pong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ATTEMPT_MAX = 10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USERNAME = "Prisoner"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logger</w:t>
      </w:r>
      <w:proofErr w:type="gramEnd"/>
      <w:r w:rsidRPr="00D61757">
        <w:rPr>
          <w:lang w:val="en-US"/>
        </w:rPr>
        <w:t xml:space="preserve"> = logging.getLogger("server_protocol")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logger.setLevel(</w:t>
      </w:r>
      <w:proofErr w:type="gramEnd"/>
      <w:r w:rsidRPr="00D61757">
        <w:rPr>
          <w:lang w:val="en-US"/>
        </w:rPr>
        <w:t>logging.DEBUG)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logstream</w:t>
      </w:r>
      <w:proofErr w:type="gramEnd"/>
      <w:r w:rsidRPr="00D61757">
        <w:rPr>
          <w:lang w:val="en-US"/>
        </w:rPr>
        <w:t xml:space="preserve"> = logging.StreamHandler()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logstream.setLevel(</w:t>
      </w:r>
      <w:proofErr w:type="gramEnd"/>
      <w:r w:rsidRPr="00D61757">
        <w:rPr>
          <w:lang w:val="en-US"/>
        </w:rPr>
        <w:t>logging.DEBUG)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formatter = </w:t>
      </w:r>
      <w:proofErr w:type="gramStart"/>
      <w:r w:rsidRPr="00D61757">
        <w:rPr>
          <w:lang w:val="en-US"/>
        </w:rPr>
        <w:t>logging.Formatter(</w:t>
      </w:r>
      <w:proofErr w:type="gramEnd"/>
      <w:r w:rsidRPr="00D61757">
        <w:rPr>
          <w:lang w:val="en-US"/>
        </w:rPr>
        <w:t>"%(asctime)s:  %(message)s")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logstream.setFormatter(</w:t>
      </w:r>
      <w:proofErr w:type="gramEnd"/>
      <w:r w:rsidRPr="00D61757">
        <w:rPr>
          <w:lang w:val="en-US"/>
        </w:rPr>
        <w:t>formatter)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logger.addHandler(</w:t>
      </w:r>
      <w:proofErr w:type="gramEnd"/>
      <w:r w:rsidRPr="00D61757">
        <w:rPr>
          <w:lang w:val="en-US"/>
        </w:rPr>
        <w:t>logstream)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sendmsg(msg, adr):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sock in users.keys():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sock.send(</w:t>
      </w:r>
      <w:proofErr w:type="gramEnd"/>
      <w:r w:rsidRPr="00D61757">
        <w:rPr>
          <w:lang w:val="en-US"/>
        </w:rPr>
        <w:t>msg)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lastRenderedPageBreak/>
        <w:t>def</w:t>
      </w:r>
      <w:proofErr w:type="gramEnd"/>
      <w:r w:rsidRPr="00D61757">
        <w:rPr>
          <w:lang w:val="en-US"/>
        </w:rPr>
        <w:t xml:space="preserve"> clean():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userscount</w:t>
      </w:r>
      <w:proofErr w:type="gramEnd"/>
      <w:r w:rsidRPr="00D61757">
        <w:rPr>
          <w:lang w:val="en-US"/>
        </w:rPr>
        <w:t xml:space="preserve"> = 0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users</w:t>
      </w:r>
      <w:proofErr w:type="gramEnd"/>
      <w:r w:rsidRPr="00D61757">
        <w:rPr>
          <w:lang w:val="en-US"/>
        </w:rPr>
        <w:t xml:space="preserve"> = {}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sockets</w:t>
      </w:r>
      <w:proofErr w:type="gramEnd"/>
      <w:r w:rsidRPr="00D61757">
        <w:rPr>
          <w:lang w:val="en-US"/>
        </w:rPr>
        <w:t xml:space="preserve"> = [""]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gallows.attempts = ATTEMPT_MAX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class</w:t>
      </w:r>
      <w:proofErr w:type="gramEnd"/>
      <w:r w:rsidRPr="00D61757">
        <w:rPr>
          <w:lang w:val="en-US"/>
        </w:rPr>
        <w:t xml:space="preserve"> Pinger(Thread):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__init__(self):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Thread.__init_</w:t>
      </w:r>
      <w:proofErr w:type="gramStart"/>
      <w:r w:rsidRPr="00D61757">
        <w:rPr>
          <w:lang w:val="en-US"/>
        </w:rPr>
        <w:t>_(</w:t>
      </w:r>
      <w:proofErr w:type="gramEnd"/>
      <w:r w:rsidRPr="00D61757">
        <w:rPr>
          <w:lang w:val="en-US"/>
        </w:rPr>
        <w:t>self)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self.packets    = </w:t>
      </w:r>
      <w:proofErr w:type="gramStart"/>
      <w:r w:rsidRPr="00D61757">
        <w:rPr>
          <w:lang w:val="en-US"/>
        </w:rPr>
        <w:t>None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self.lastsync  =</w:t>
      </w:r>
      <w:proofErr w:type="gramEnd"/>
      <w:r w:rsidRPr="00D61757">
        <w:rPr>
          <w:lang w:val="en-US"/>
        </w:rPr>
        <w:t xml:space="preserve">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parsesync(self, packets):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packets</w:t>
      </w:r>
      <w:proofErr w:type="gramEnd"/>
      <w:r w:rsidRPr="00D61757">
        <w:rPr>
          <w:lang w:val="en-US"/>
        </w:rPr>
        <w:t xml:space="preserve"> = packets[0].split("_")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(len(packets) == 5) and (packets[0] == SYNC_SERVER_PACKET):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self.secret   = </w:t>
      </w:r>
      <w:proofErr w:type="gramStart"/>
      <w:r w:rsidRPr="00D61757">
        <w:rPr>
          <w:lang w:val="en-US"/>
        </w:rPr>
        <w:t>packets[</w:t>
      </w:r>
      <w:proofErr w:type="gramEnd"/>
      <w:r w:rsidRPr="00D61757">
        <w:rPr>
          <w:lang w:val="en-US"/>
        </w:rPr>
        <w:t>1]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self.attempts = </w:t>
      </w:r>
      <w:proofErr w:type="gramStart"/>
      <w:r w:rsidRPr="00D61757">
        <w:rPr>
          <w:lang w:val="en-US"/>
        </w:rPr>
        <w:t>int(</w:t>
      </w:r>
      <w:proofErr w:type="gramEnd"/>
      <w:r w:rsidRPr="00D61757">
        <w:rPr>
          <w:lang w:val="en-US"/>
        </w:rPr>
        <w:t>packets[2])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self.userword = </w:t>
      </w:r>
      <w:proofErr w:type="gramStart"/>
      <w:r w:rsidRPr="00D61757">
        <w:rPr>
          <w:lang w:val="en-US"/>
        </w:rPr>
        <w:t>packets[</w:t>
      </w:r>
      <w:proofErr w:type="gramEnd"/>
      <w:r w:rsidRPr="00D61757">
        <w:rPr>
          <w:lang w:val="en-US"/>
        </w:rPr>
        <w:t xml:space="preserve">3]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self.used_letters = </w:t>
      </w:r>
      <w:proofErr w:type="gramStart"/>
      <w:r w:rsidRPr="00D61757">
        <w:rPr>
          <w:lang w:val="en-US"/>
        </w:rPr>
        <w:t>list(</w:t>
      </w:r>
      <w:proofErr w:type="gramEnd"/>
      <w:r w:rsidRPr="00D61757">
        <w:rPr>
          <w:lang w:val="en-US"/>
        </w:rPr>
        <w:t>packets[4])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start()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run(self):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self.sock = </w:t>
      </w:r>
      <w:proofErr w:type="gramStart"/>
      <w:r w:rsidRPr="00D61757">
        <w:rPr>
          <w:lang w:val="en-US"/>
        </w:rPr>
        <w:t>socket.socket(</w:t>
      </w:r>
      <w:proofErr w:type="gramEnd"/>
      <w:r w:rsidRPr="00D61757">
        <w:rPr>
          <w:lang w:val="en-US"/>
        </w:rPr>
        <w:t>socket.AF_INET, socket.SOCK_STREAM)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self.sock.connect(</w:t>
      </w:r>
      <w:proofErr w:type="gramEnd"/>
      <w:r w:rsidRPr="00D61757">
        <w:rPr>
          <w:lang w:val="en-US"/>
        </w:rPr>
        <w:t>(HOST_PONG, PORT_PONG))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ab/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logger.critical(</w:t>
      </w:r>
      <w:proofErr w:type="gramEnd"/>
      <w:r w:rsidRPr="00D61757">
        <w:rPr>
          <w:lang w:val="en-US"/>
        </w:rPr>
        <w:t>"Main server don't work! %s %s" % (HOST_PING, PORT_PING))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sys.exit(</w:t>
      </w:r>
      <w:proofErr w:type="gramEnd"/>
      <w:r w:rsidRPr="00D61757">
        <w:rPr>
          <w:lang w:val="en-US"/>
        </w:rPr>
        <w:t>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while</w:t>
      </w:r>
      <w:proofErr w:type="gramEnd"/>
      <w:r w:rsidRPr="00D61757">
        <w:rPr>
          <w:lang w:val="en-US"/>
        </w:rPr>
        <w:t xml:space="preserve"> True: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self.sock.send(</w:t>
      </w:r>
      <w:proofErr w:type="gramEnd"/>
      <w:r w:rsidRPr="00D61757">
        <w:rPr>
          <w:lang w:val="en-US"/>
        </w:rPr>
        <w:t>CONN_PING + "@")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data</w:t>
      </w:r>
      <w:proofErr w:type="gramEnd"/>
      <w:r w:rsidRPr="00D61757">
        <w:rPr>
          <w:lang w:val="en-US"/>
        </w:rPr>
        <w:t xml:space="preserve"> = self.sock.recv(128)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logging.error(</w:t>
      </w:r>
      <w:proofErr w:type="gramEnd"/>
      <w:r w:rsidRPr="00D61757">
        <w:rPr>
          <w:lang w:val="en-US"/>
        </w:rPr>
        <w:t>detail)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 xml:space="preserve">"Ping server error! %s" % self.packets)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self.lastsync: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self.parsesync(</w:t>
      </w:r>
      <w:proofErr w:type="gramEnd"/>
      <w:r w:rsidRPr="00D61757">
        <w:rPr>
          <w:lang w:val="en-US"/>
        </w:rPr>
        <w:t>self.lastsync)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"Main server not send sync packet! :(")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5)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sys.exit(</w:t>
      </w:r>
      <w:proofErr w:type="gramEnd"/>
      <w:r w:rsidRPr="00D61757">
        <w:rPr>
          <w:lang w:val="en-US"/>
        </w:rPr>
        <w:t>0)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not data: logger.error("Ping server error! %s" % </w:t>
      </w:r>
      <w:proofErr w:type="gramStart"/>
      <w:r w:rsidRPr="00D61757">
        <w:rPr>
          <w:lang w:val="en-US"/>
        </w:rPr>
        <w:t>self.sock.fileno(</w:t>
      </w:r>
      <w:proofErr w:type="gramEnd"/>
      <w:r w:rsidRPr="00D61757">
        <w:rPr>
          <w:lang w:val="en-US"/>
        </w:rPr>
        <w:t>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self.packets = </w:t>
      </w:r>
      <w:proofErr w:type="gramStart"/>
      <w:r w:rsidRPr="00D61757">
        <w:rPr>
          <w:lang w:val="en-US"/>
        </w:rPr>
        <w:t>data.strip()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self.packets = </w:t>
      </w:r>
      <w:proofErr w:type="gramStart"/>
      <w:r w:rsidRPr="00D61757">
        <w:rPr>
          <w:lang w:val="en-US"/>
        </w:rPr>
        <w:t>self.packets.split(</w:t>
      </w:r>
      <w:proofErr w:type="gramEnd"/>
      <w:r w:rsidRPr="00D61757">
        <w:rPr>
          <w:lang w:val="en-US"/>
        </w:rPr>
        <w:t>"$")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pack in self.packets: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answers</w:t>
      </w:r>
      <w:proofErr w:type="gramEnd"/>
      <w:r w:rsidRPr="00D61757">
        <w:rPr>
          <w:lang w:val="en-US"/>
        </w:rPr>
        <w:t xml:space="preserve"> = pack.strip()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answers</w:t>
      </w:r>
      <w:proofErr w:type="gramEnd"/>
      <w:r w:rsidRPr="00D61757">
        <w:rPr>
          <w:lang w:val="en-US"/>
        </w:rPr>
        <w:t xml:space="preserve"> = pack.split("_")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item in answers: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len(item) &gt; 0: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item[0] == "#":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            </w:t>
      </w:r>
      <w:proofErr w:type="gramStart"/>
      <w:r w:rsidRPr="00D61757">
        <w:rPr>
          <w:lang w:val="en-US"/>
        </w:rPr>
        <w:t>code</w:t>
      </w:r>
      <w:proofErr w:type="gramEnd"/>
      <w:r w:rsidRPr="00D61757">
        <w:rPr>
          <w:lang w:val="en-US"/>
        </w:rPr>
        <w:t xml:space="preserve"> = item[:4]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code == CONN_PONG: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 xml:space="preserve">"Ping server success! %s" % </w:t>
      </w:r>
      <w:proofErr w:type="gramStart"/>
      <w:r w:rsidRPr="00D61757">
        <w:rPr>
          <w:lang w:val="en-US"/>
        </w:rPr>
        <w:t>self.sock.fileno(</w:t>
      </w:r>
      <w:proofErr w:type="gramEnd"/>
      <w:r w:rsidRPr="00D61757">
        <w:rPr>
          <w:lang w:val="en-US"/>
        </w:rPr>
        <w:t>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self.sock.send(</w:t>
      </w:r>
      <w:proofErr w:type="gramEnd"/>
      <w:r w:rsidRPr="00D61757">
        <w:rPr>
          <w:lang w:val="en-US"/>
        </w:rPr>
        <w:t>CONN_PING + "$")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</w:t>
      </w: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code == SYNC_SERVER_PACKET: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print</w:t>
      </w:r>
      <w:proofErr w:type="gramEnd"/>
      <w:r w:rsidRPr="00D61757">
        <w:rPr>
          <w:lang w:val="en-US"/>
        </w:rPr>
        <w:t xml:space="preserve"> "SYNC: " + str(answers)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self.lastsync = self.packets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self.sock.send(</w:t>
      </w:r>
      <w:proofErr w:type="gramEnd"/>
      <w:r w:rsidRPr="00D61757">
        <w:rPr>
          <w:lang w:val="en-US"/>
        </w:rPr>
        <w:t>SYNC_SERVER_PACKET_APPLY + "$")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"Ping server error! CODE: '%s'" % code)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self.parsesync(</w:t>
      </w:r>
      <w:proofErr w:type="gramEnd"/>
      <w:r w:rsidRPr="00D61757">
        <w:rPr>
          <w:lang w:val="en-US"/>
        </w:rPr>
        <w:t>self.lastsync)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"Ping server error! %s" % self.packets)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self.parsesync(</w:t>
      </w:r>
      <w:proofErr w:type="gramEnd"/>
      <w:r w:rsidRPr="00D61757">
        <w:rPr>
          <w:lang w:val="en-US"/>
        </w:rPr>
        <w:t xml:space="preserve">self.lastsync)        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class</w:t>
      </w:r>
      <w:proofErr w:type="gramEnd"/>
      <w:r w:rsidRPr="00D61757">
        <w:rPr>
          <w:lang w:val="en-US"/>
        </w:rPr>
        <w:t xml:space="preserve"> Ponger(Thread):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__init__(self):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Thread.__init_</w:t>
      </w:r>
      <w:proofErr w:type="gramStart"/>
      <w:r w:rsidRPr="00D61757">
        <w:rPr>
          <w:lang w:val="en-US"/>
        </w:rPr>
        <w:t>_(</w:t>
      </w:r>
      <w:proofErr w:type="gramEnd"/>
      <w:r w:rsidRPr="00D61757">
        <w:rPr>
          <w:lang w:val="en-US"/>
        </w:rPr>
        <w:t>self)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run(self):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pong</w:t>
      </w:r>
      <w:proofErr w:type="gramEnd"/>
      <w:r w:rsidRPr="00D61757">
        <w:rPr>
          <w:lang w:val="en-US"/>
        </w:rPr>
        <w:t xml:space="preserve"> = socket.socket(AF_INET, SOCK_STREAM)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r w:rsidRPr="00D61757">
        <w:rPr>
          <w:lang w:val="en-US"/>
        </w:rPr>
        <w:tab/>
      </w:r>
      <w:proofErr w:type="gramStart"/>
      <w:r w:rsidRPr="00D61757">
        <w:rPr>
          <w:lang w:val="en-US"/>
        </w:rPr>
        <w:t>pong.setsockopt(</w:t>
      </w:r>
      <w:proofErr w:type="gramEnd"/>
      <w:r w:rsidRPr="00D61757">
        <w:rPr>
          <w:lang w:val="en-US"/>
        </w:rPr>
        <w:t>socket.SOL_SOCKET, socket.SO_REUSEADDR, 1)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pong.bind(</w:t>
      </w:r>
      <w:proofErr w:type="gramEnd"/>
      <w:r w:rsidRPr="00D61757">
        <w:rPr>
          <w:lang w:val="en-US"/>
        </w:rPr>
        <w:t>(HOST_PONG, PORT_PONG))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"Ponger server binded")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pong.listen(</w:t>
      </w:r>
      <w:proofErr w:type="gramEnd"/>
      <w:r w:rsidRPr="00D61757">
        <w:rPr>
          <w:lang w:val="en-US"/>
        </w:rPr>
        <w:t>5)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"Ponger server listen on port " + str(PORT_PONG))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15)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detail)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pingsock</w:t>
      </w:r>
      <w:proofErr w:type="gramEnd"/>
      <w:r w:rsidRPr="00D61757">
        <w:rPr>
          <w:lang w:val="en-US"/>
        </w:rPr>
        <w:t>, addr = pong.accept()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"Ponger connected %s" % str(addr))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while</w:t>
      </w:r>
      <w:proofErr w:type="gramEnd"/>
      <w:r w:rsidRPr="00D61757">
        <w:rPr>
          <w:lang w:val="en-US"/>
        </w:rPr>
        <w:t xml:space="preserve"> True: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data</w:t>
      </w:r>
      <w:proofErr w:type="gramEnd"/>
      <w:r w:rsidRPr="00D61757">
        <w:rPr>
          <w:lang w:val="en-US"/>
        </w:rPr>
        <w:t xml:space="preserve"> = pingsock.recv(32)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ping</w:t>
      </w:r>
      <w:proofErr w:type="gramEnd"/>
      <w:r w:rsidRPr="00D61757">
        <w:rPr>
          <w:lang w:val="en-US"/>
        </w:rPr>
        <w:t xml:space="preserve"> = data.strip()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ping</w:t>
      </w:r>
      <w:proofErr w:type="gramEnd"/>
      <w:r w:rsidRPr="00D61757">
        <w:rPr>
          <w:lang w:val="en-US"/>
        </w:rPr>
        <w:t xml:space="preserve"> = ping.split("$")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not data: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 xml:space="preserve">"Pong server error! %s" % </w:t>
      </w:r>
      <w:proofErr w:type="gramStart"/>
      <w:r w:rsidRPr="00D61757">
        <w:rPr>
          <w:lang w:val="en-US"/>
        </w:rPr>
        <w:t>pingsock.fileno(</w:t>
      </w:r>
      <w:proofErr w:type="gramEnd"/>
      <w:r w:rsidRPr="00D61757">
        <w:rPr>
          <w:lang w:val="en-US"/>
        </w:rPr>
        <w:t>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5)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pingsock</w:t>
      </w:r>
      <w:proofErr w:type="gramEnd"/>
      <w:r w:rsidRPr="00D61757">
        <w:rPr>
          <w:lang w:val="en-US"/>
        </w:rPr>
        <w:t xml:space="preserve">, addr = pong.accept()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pingsock.send(</w:t>
      </w:r>
      <w:proofErr w:type="gramEnd"/>
      <w:r w:rsidRPr="00D61757">
        <w:rPr>
          <w:lang w:val="en-US"/>
        </w:rPr>
        <w:t>SYNC_SERVER_PACKET + "_%s_%s_%s_%s$" % (gallows.secret, str(gallows.attempts), gallows.newuword, str(gallows.used_letters)))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 xml:space="preserve">: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item in ping: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len(ping) &gt; 0: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len(item) &gt; 0: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item[0] == "#":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code</w:t>
      </w:r>
      <w:proofErr w:type="gramEnd"/>
      <w:r w:rsidRPr="00D61757">
        <w:rPr>
          <w:lang w:val="en-US"/>
        </w:rPr>
        <w:t xml:space="preserve"> = item[:4]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code == CONN_PING: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(hasattr(gallows, 'secret') and not main_server) or (s.changed and main_server):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                  </w:t>
      </w:r>
      <w:proofErr w:type="gramStart"/>
      <w:r w:rsidRPr="00D61757">
        <w:rPr>
          <w:lang w:val="en-US"/>
        </w:rPr>
        <w:t>pingsock.send(</w:t>
      </w:r>
      <w:proofErr w:type="gramEnd"/>
      <w:r w:rsidRPr="00D61757">
        <w:rPr>
          <w:lang w:val="en-US"/>
        </w:rPr>
        <w:t>SYNC_SERVER_PACKET + "_%s_%s_%s_%s$" % (gallows.secret, str(gallows.attempts), gallows.newuword, str(gallows.used_letters)))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s.changed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"Send: " + SYNC_SERVER_PACKET + "_%s_%s_%s_%s$" % (gallows.secret, str(gallows.attempts), gallows.newuword, str(gallows.used_letters)))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2)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pingsock.send(</w:t>
      </w:r>
      <w:proofErr w:type="gramEnd"/>
      <w:r w:rsidRPr="00D61757">
        <w:rPr>
          <w:lang w:val="en-US"/>
        </w:rPr>
        <w:t>CONN_PONG + "$")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2)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code == SYNC_SERVER_PACKET_APPLY: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 xml:space="preserve">"SYNC OK! %s" % </w:t>
      </w:r>
      <w:proofErr w:type="gramStart"/>
      <w:r w:rsidRPr="00D61757">
        <w:rPr>
          <w:lang w:val="en-US"/>
        </w:rPr>
        <w:t>pingsock.fileno(</w:t>
      </w:r>
      <w:proofErr w:type="gramEnd"/>
      <w:r w:rsidRPr="00D61757">
        <w:rPr>
          <w:lang w:val="en-US"/>
        </w:rPr>
        <w:t>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item[0] != "#":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 xml:space="preserve">"Pong server unknown answer code! CODE: %s" % code)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 xml:space="preserve">"Pong server error! %s" % </w:t>
      </w:r>
      <w:proofErr w:type="gramStart"/>
      <w:r w:rsidRPr="00D61757">
        <w:rPr>
          <w:lang w:val="en-US"/>
        </w:rPr>
        <w:t>pingsock.fileno(</w:t>
      </w:r>
      <w:proofErr w:type="gramEnd"/>
      <w:r w:rsidRPr="00D61757">
        <w:rPr>
          <w:lang w:val="en-US"/>
        </w:rPr>
        <w:t xml:space="preserve">))        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class</w:t>
      </w:r>
      <w:proofErr w:type="gramEnd"/>
      <w:r w:rsidRPr="00D61757">
        <w:rPr>
          <w:lang w:val="en-US"/>
        </w:rPr>
        <w:t xml:space="preserve"> Server: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# </w:t>
      </w:r>
      <w:proofErr w:type="gramStart"/>
      <w:r w:rsidRPr="00D61757">
        <w:rPr>
          <w:lang w:val="en-US"/>
        </w:rPr>
        <w:t>listen</w:t>
      </w:r>
      <w:proofErr w:type="gramEnd"/>
      <w:r w:rsidRPr="00D61757">
        <w:rPr>
          <w:lang w:val="en-US"/>
        </w:rPr>
        <w:t xml:space="preserve"> for connections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__init__(self):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self.changed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class</w:t>
      </w:r>
      <w:proofErr w:type="gramEnd"/>
      <w:r w:rsidRPr="00D61757">
        <w:rPr>
          <w:lang w:val="en-US"/>
        </w:rPr>
        <w:t xml:space="preserve"> Listen_for_connections(Thread):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__init__(self):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Thread.__init_</w:t>
      </w:r>
      <w:proofErr w:type="gramStart"/>
      <w:r w:rsidRPr="00D61757">
        <w:rPr>
          <w:lang w:val="en-US"/>
        </w:rPr>
        <w:t>_(</w:t>
      </w:r>
      <w:proofErr w:type="gramEnd"/>
      <w:r w:rsidRPr="00D61757">
        <w:rPr>
          <w:lang w:val="en-US"/>
        </w:rPr>
        <w:t>self)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run(self):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global</w:t>
      </w:r>
      <w:proofErr w:type="gramEnd"/>
      <w:r w:rsidRPr="00D61757">
        <w:rPr>
          <w:lang w:val="en-US"/>
        </w:rPr>
        <w:t xml:space="preserve"> users, server, rl, sockets, userscount, gallows, queue_start, usersword, letter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gallows</w:t>
      </w:r>
      <w:proofErr w:type="gramEnd"/>
      <w:r w:rsidRPr="00D61757">
        <w:rPr>
          <w:lang w:val="en-US"/>
        </w:rPr>
        <w:t xml:space="preserve"> = Gallows()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queue_start = []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server</w:t>
      </w:r>
      <w:proofErr w:type="gramEnd"/>
      <w:r w:rsidRPr="00D61757">
        <w:rPr>
          <w:lang w:val="en-US"/>
        </w:rPr>
        <w:t xml:space="preserve"> = socket.socket(AF_INET, SOCK_STREAM)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server.setsockopt(</w:t>
      </w:r>
      <w:proofErr w:type="gramEnd"/>
      <w:r w:rsidRPr="00D61757">
        <w:rPr>
          <w:lang w:val="en-US"/>
        </w:rPr>
        <w:t>socket.SOL_SOCKET, socket.SO_REUSEADDR, 1)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server.bind(</w:t>
      </w:r>
      <w:proofErr w:type="gramEnd"/>
      <w:r w:rsidRPr="00D61757">
        <w:rPr>
          <w:lang w:val="en-US"/>
        </w:rPr>
        <w:t>(HOST, PORT))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"Server binded")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server.listen(</w:t>
      </w:r>
      <w:proofErr w:type="gramEnd"/>
      <w:r w:rsidRPr="00D61757">
        <w:rPr>
          <w:lang w:val="en-US"/>
        </w:rPr>
        <w:t>1)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"Server listen")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detail)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USERNAME = "Prisoner"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userscount</w:t>
      </w:r>
      <w:proofErr w:type="gramEnd"/>
      <w:r w:rsidRPr="00D61757">
        <w:rPr>
          <w:lang w:val="en-US"/>
        </w:rPr>
        <w:t xml:space="preserve"> = 0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users</w:t>
      </w:r>
      <w:proofErr w:type="gramEnd"/>
      <w:r w:rsidRPr="00D61757">
        <w:rPr>
          <w:lang w:val="en-US"/>
        </w:rPr>
        <w:t xml:space="preserve"> = {}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sockets</w:t>
      </w:r>
      <w:proofErr w:type="gramEnd"/>
      <w:r w:rsidRPr="00D61757">
        <w:rPr>
          <w:lang w:val="en-US"/>
        </w:rPr>
        <w:t xml:space="preserve"> = [""]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restart</w:t>
      </w:r>
      <w:proofErr w:type="gramEnd"/>
      <w:r w:rsidRPr="00D61757">
        <w:rPr>
          <w:lang w:val="en-US"/>
        </w:rPr>
        <w:t xml:space="preserve">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result</w:t>
      </w:r>
      <w:proofErr w:type="gramEnd"/>
      <w:r w:rsidRPr="00D61757">
        <w:rPr>
          <w:lang w:val="en-US"/>
        </w:rPr>
        <w:t xml:space="preserve"> = []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guessed</w:t>
      </w:r>
      <w:proofErr w:type="gramEnd"/>
      <w:r w:rsidRPr="00D61757">
        <w:rPr>
          <w:lang w:val="en-US"/>
        </w:rPr>
        <w:t xml:space="preserve"> = 0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fail</w:t>
      </w:r>
      <w:proofErr w:type="gramEnd"/>
      <w:r w:rsidRPr="00D61757">
        <w:rPr>
          <w:lang w:val="en-US"/>
        </w:rPr>
        <w:t xml:space="preserve"> = {}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kick</w:t>
      </w:r>
      <w:proofErr w:type="gramEnd"/>
      <w:r w:rsidRPr="00D61757">
        <w:rPr>
          <w:lang w:val="en-US"/>
        </w:rPr>
        <w:t xml:space="preserve">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</w:t>
      </w:r>
      <w:proofErr w:type="gramStart"/>
      <w:r w:rsidRPr="00D61757">
        <w:rPr>
          <w:lang w:val="en-US"/>
        </w:rPr>
        <w:t>while</w:t>
      </w:r>
      <w:proofErr w:type="gramEnd"/>
      <w:r w:rsidRPr="00D61757">
        <w:rPr>
          <w:lang w:val="en-US"/>
        </w:rPr>
        <w:t xml:space="preserve"> True: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sockets[-1] == "CLOSED":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  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sockets</w:t>
      </w:r>
      <w:proofErr w:type="gramEnd"/>
      <w:r w:rsidRPr="00D61757">
        <w:rPr>
          <w:lang w:val="en-US"/>
        </w:rPr>
        <w:t xml:space="preserve"> = [server.fileno()]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sock in users.keys():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sockets.append(</w:t>
      </w:r>
      <w:proofErr w:type="gramEnd"/>
      <w:r w:rsidRPr="00D61757">
        <w:rPr>
          <w:lang w:val="en-US"/>
        </w:rPr>
        <w:t>sock.fileno())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rl</w:t>
      </w:r>
      <w:proofErr w:type="gramEnd"/>
      <w:r w:rsidRPr="00D61757">
        <w:rPr>
          <w:lang w:val="en-US"/>
        </w:rPr>
        <w:t>, wl, el = select.select(sockets, [], [], 3)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select.error,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detail)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new</w:t>
      </w:r>
      <w:proofErr w:type="gramEnd"/>
      <w:r w:rsidRPr="00D61757">
        <w:rPr>
          <w:lang w:val="en-US"/>
        </w:rPr>
        <w:t xml:space="preserve"> = None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n in rl: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n == server.fileno():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sock</w:t>
      </w:r>
      <w:proofErr w:type="gramEnd"/>
      <w:r w:rsidRPr="00D61757">
        <w:rPr>
          <w:lang w:val="en-US"/>
        </w:rPr>
        <w:t>, addr = server.accept()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"New user #" + str(n))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users[</w:t>
      </w:r>
      <w:proofErr w:type="gramEnd"/>
      <w:r w:rsidRPr="00D61757">
        <w:rPr>
          <w:lang w:val="en-US"/>
        </w:rPr>
        <w:t>sock] = USERNAME + str(userscount)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userscount</w:t>
      </w:r>
      <w:proofErr w:type="gramEnd"/>
      <w:r w:rsidRPr="00D61757">
        <w:rPr>
          <w:lang w:val="en-US"/>
        </w:rPr>
        <w:t xml:space="preserve"> += 1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new</w:t>
      </w:r>
      <w:proofErr w:type="gramEnd"/>
      <w:r w:rsidRPr="00D61757">
        <w:rPr>
          <w:lang w:val="en-US"/>
        </w:rPr>
        <w:t xml:space="preserve"> = sock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sock in users.keys():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sock.fileno() == n: break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name</w:t>
      </w:r>
      <w:proofErr w:type="gramEnd"/>
      <w:r w:rsidRPr="00D61757">
        <w:rPr>
          <w:lang w:val="en-US"/>
        </w:rPr>
        <w:t xml:space="preserve"> = users[sock]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text</w:t>
      </w:r>
      <w:proofErr w:type="gramEnd"/>
      <w:r w:rsidRPr="00D61757">
        <w:rPr>
          <w:lang w:val="en-US"/>
        </w:rPr>
        <w:t xml:space="preserve"> = sock.recv(128)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parse</w:t>
      </w:r>
      <w:proofErr w:type="gramEnd"/>
      <w:r w:rsidRPr="00D61757">
        <w:rPr>
          <w:lang w:val="en-US"/>
        </w:rPr>
        <w:t xml:space="preserve"> = text.split("@")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userscount</w:t>
      </w:r>
      <w:proofErr w:type="gramEnd"/>
      <w:r w:rsidRPr="00D61757">
        <w:rPr>
          <w:lang w:val="en-US"/>
        </w:rPr>
        <w:t xml:space="preserve"> -= 1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name + " has been disconnected!")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del</w:t>
      </w:r>
      <w:proofErr w:type="gramEnd"/>
      <w:r w:rsidRPr="00D61757">
        <w:rPr>
          <w:lang w:val="en-US"/>
        </w:rPr>
        <w:t xml:space="preserve"> users[sock]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new</w:t>
      </w:r>
      <w:proofErr w:type="gramEnd"/>
      <w:r w:rsidRPr="00D61757">
        <w:rPr>
          <w:lang w:val="en-US"/>
        </w:rPr>
        <w:t xml:space="preserve">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ANSWER_USERCOUNT + "_%s@" % (userscount),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not text: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name + " has been disconnected!")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new</w:t>
      </w:r>
      <w:proofErr w:type="gramEnd"/>
      <w:r w:rsidRPr="00D61757">
        <w:rPr>
          <w:lang w:val="en-US"/>
        </w:rPr>
        <w:t xml:space="preserve">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1)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userscount</w:t>
      </w:r>
      <w:proofErr w:type="gramEnd"/>
      <w:r w:rsidRPr="00D61757">
        <w:rPr>
          <w:lang w:val="en-US"/>
        </w:rPr>
        <w:t xml:space="preserve"> -= 1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sock.close()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del</w:t>
      </w:r>
      <w:proofErr w:type="gramEnd"/>
      <w:r w:rsidRPr="00D61757">
        <w:rPr>
          <w:lang w:val="en-US"/>
        </w:rPr>
        <w:t xml:space="preserve"> users[sock]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 xml:space="preserve">ANSWER_USERCOUNT + "_%s@" % (userscount), sock)    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item in parse: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item[0] == "#":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text[0:4] == QUERY_CONN: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sock.send(</w:t>
      </w:r>
      <w:proofErr w:type="gramEnd"/>
      <w:r w:rsidRPr="00D61757">
        <w:rPr>
          <w:lang w:val="en-US"/>
        </w:rPr>
        <w:t>CONN_ALLOW + "@")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queue_</w:t>
      </w:r>
      <w:proofErr w:type="gramStart"/>
      <w:r w:rsidRPr="00D61757">
        <w:rPr>
          <w:lang w:val="en-US"/>
        </w:rPr>
        <w:t>start.append(</w:t>
      </w:r>
      <w:proofErr w:type="gramEnd"/>
      <w:r w:rsidRPr="00D61757">
        <w:rPr>
          <w:lang w:val="en-US"/>
        </w:rPr>
        <w:t>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main_server: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word</w:t>
      </w:r>
      <w:proofErr w:type="gramEnd"/>
      <w:r w:rsidRPr="00D61757">
        <w:rPr>
          <w:lang w:val="en-US"/>
        </w:rPr>
        <w:t xml:space="preserve"> = gallows.generate()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usersword</w:t>
      </w:r>
      <w:proofErr w:type="gramEnd"/>
      <w:r w:rsidRPr="00D61757">
        <w:rPr>
          <w:lang w:val="en-US"/>
        </w:rPr>
        <w:t xml:space="preserve"> = "*" * len(word)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s.changed = True              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 xml:space="preserve">"\nSecret word generated! </w:t>
      </w:r>
      <w:proofErr w:type="gramStart"/>
      <w:r w:rsidRPr="00D61757">
        <w:rPr>
          <w:lang w:val="en-US"/>
        </w:rPr>
        <w:t>[%s].</w:t>
      </w:r>
      <w:proofErr w:type="gramEnd"/>
      <w:r w:rsidRPr="00D61757">
        <w:rPr>
          <w:lang w:val="en-US"/>
        </w:rPr>
        <w:t xml:space="preserve"> \nFor users: %s\n" % (word, usersword))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gallows.secret   = pinger.secret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                                gallows.attempts = pinger.attempts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gallows.newuword = pinger.userword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usersword</w:t>
      </w:r>
      <w:proofErr w:type="gramEnd"/>
      <w:r w:rsidRPr="00D61757">
        <w:rPr>
          <w:lang w:val="en-US"/>
        </w:rPr>
        <w:t xml:space="preserve"> = pinger.userword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gallows.newuword = pinger.userword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gallows.used_letters = pinger.used_letters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s.changed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PACKET_USERWORD + "_%s_%s@" % (usersword, gallows.attempts),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ANSWER_USERCOUNT + "_%s@" % (userscount),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</w:t>
      </w:r>
      <w:proofErr w:type="gramStart"/>
      <w:r w:rsidRPr="00D61757">
        <w:rPr>
          <w:lang w:val="en-US"/>
        </w:rPr>
        <w:t>lst</w:t>
      </w:r>
      <w:proofErr w:type="gramEnd"/>
      <w:r w:rsidRPr="00D61757">
        <w:rPr>
          <w:lang w:val="en-US"/>
        </w:rPr>
        <w:t xml:space="preserve"> = item.split("_")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lst)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lst[0] == QUERY_USERCOUNT: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ANSWER_USERCOUNT + "_%s@" % (userscount),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"Userscount is %s" % (userscount))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lst[0] == PACKET_LETTER: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len(lst[1])== 1 and re.match("^[a-z]*$", lst[1]):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letter</w:t>
      </w:r>
      <w:proofErr w:type="gramEnd"/>
      <w:r w:rsidRPr="00D61757">
        <w:rPr>
          <w:lang w:val="en-US"/>
        </w:rPr>
        <w:t xml:space="preserve"> = lst[1]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result</w:t>
      </w:r>
      <w:proofErr w:type="gramEnd"/>
      <w:r w:rsidRPr="00D61757">
        <w:rPr>
          <w:lang w:val="en-US"/>
        </w:rPr>
        <w:t xml:space="preserve"> = gallows.getletter(usersword, strip(letter))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"S: %s UW: %s Text: %s Letter: %s Result: %s" % (gallows.secret, usersword, text, letter, result))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usersword</w:t>
      </w:r>
      <w:proofErr w:type="gramEnd"/>
      <w:r w:rsidRPr="00D61757">
        <w:rPr>
          <w:lang w:val="en-US"/>
        </w:rPr>
        <w:t xml:space="preserve"> = result[1]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s.changed = True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(gallows.attempts == 0):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WORD_FAIL + "_%s_%s@" % (name, word),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</w:t>
      </w:r>
      <w:proofErr w:type="gramStart"/>
      <w:r w:rsidRPr="00D61757">
        <w:rPr>
          <w:lang w:val="en-US"/>
        </w:rPr>
        <w:t>restart</w:t>
      </w:r>
      <w:proofErr w:type="gramEnd"/>
      <w:r w:rsidRPr="00D61757">
        <w:rPr>
          <w:lang w:val="en-US"/>
        </w:rPr>
        <w:t xml:space="preserve">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(result[0] != 0):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(gallows.attempts != 0):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(result[0] &gt; 0):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LETTER_WIN + "_%s_%s_%s_%s@" % (name, letter, usersword, gallows.attempts),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  s.changed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(result[0] &lt; 0) or (gallows.attempts == 0):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(result[0] == -1):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WORD_WIN + "_%s_%s@" % (name, usersword),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    s.changed = True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    </w:t>
      </w:r>
      <w:proofErr w:type="gramStart"/>
      <w:r w:rsidRPr="00D61757">
        <w:rPr>
          <w:lang w:val="en-US"/>
        </w:rPr>
        <w:t>restart</w:t>
      </w:r>
      <w:proofErr w:type="gramEnd"/>
      <w:r w:rsidRPr="00D61757">
        <w:rPr>
          <w:lang w:val="en-US"/>
        </w:rPr>
        <w:t xml:space="preserve">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(result[0] == -2):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LETTER_ALREADY + "_%s@" % letter,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LETTER_FAIL + "_%s_%s_%s_%s@" % (name, letter, usersword, gallows.attempts),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  gallows.attempts -= 1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lastRenderedPageBreak/>
        <w:t xml:space="preserve">                                          s.changed = True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sock in queue_start: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#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PACKET_USERWORD + "_%s_%s@" % (usersword, gallows.attempts),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  </w:t>
      </w:r>
      <w:proofErr w:type="gramStart"/>
      <w:r w:rsidRPr="00D61757">
        <w:rPr>
          <w:lang w:val="en-US"/>
        </w:rPr>
        <w:t>pass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lst[0] == QUERY_USERWORD: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PACKET_USERWORD + "_%s_%s@" % (usersword, gallows.attempts),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restart</w:t>
      </w:r>
      <w:proofErr w:type="gramEnd"/>
      <w:r w:rsidRPr="00D61757">
        <w:rPr>
          <w:lang w:val="en-US"/>
        </w:rPr>
        <w:t xml:space="preserve">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"Userscount is %s" % (userscount))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lst[0] == CONN_CLOSE_CLI: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"Good bye!",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name + " has been disconnected!")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userscount</w:t>
      </w:r>
      <w:proofErr w:type="gramEnd"/>
      <w:r w:rsidRPr="00D61757">
        <w:rPr>
          <w:lang w:val="en-US"/>
        </w:rPr>
        <w:t xml:space="preserve"> -= 1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sock.close()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new</w:t>
      </w:r>
      <w:proofErr w:type="gramEnd"/>
      <w:r w:rsidRPr="00D61757">
        <w:rPr>
          <w:lang w:val="en-US"/>
        </w:rPr>
        <w:t xml:space="preserve">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del</w:t>
      </w:r>
      <w:proofErr w:type="gramEnd"/>
      <w:r w:rsidRPr="00D61757">
        <w:rPr>
          <w:lang w:val="en-US"/>
        </w:rPr>
        <w:t xml:space="preserve"> users[sock]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 xml:space="preserve">"%s has been disconnected!" % (name), sock)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  </w:t>
      </w:r>
      <w:proofErr w:type="gramStart"/>
      <w:r w:rsidRPr="00D61757">
        <w:rPr>
          <w:lang w:val="en-US"/>
        </w:rPr>
        <w:t>kick</w:t>
      </w:r>
      <w:proofErr w:type="gramEnd"/>
      <w:r w:rsidRPr="00D61757">
        <w:rPr>
          <w:lang w:val="en-US"/>
        </w:rPr>
        <w:t xml:space="preserve">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</w:t>
      </w: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  </w:t>
      </w:r>
      <w:proofErr w:type="gramStart"/>
      <w:r w:rsidRPr="00D61757">
        <w:rPr>
          <w:lang w:val="en-US"/>
        </w:rPr>
        <w:t>kick</w:t>
      </w:r>
      <w:proofErr w:type="gramEnd"/>
      <w:r w:rsidRPr="00D61757">
        <w:rPr>
          <w:lang w:val="en-US"/>
        </w:rPr>
        <w:t xml:space="preserve">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socket.error,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detail)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</w:t>
      </w:r>
      <w:proofErr w:type="gramStart"/>
      <w:r w:rsidRPr="00D61757">
        <w:rPr>
          <w:lang w:val="en-US"/>
        </w:rPr>
        <w:t>new</w:t>
      </w:r>
      <w:proofErr w:type="gramEnd"/>
      <w:r w:rsidRPr="00D61757">
        <w:rPr>
          <w:lang w:val="en-US"/>
        </w:rPr>
        <w:t xml:space="preserve">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    </w:t>
      </w:r>
      <w:proofErr w:type="gramStart"/>
      <w:r w:rsidRPr="00D61757">
        <w:rPr>
          <w:lang w:val="en-US"/>
        </w:rPr>
        <w:t>break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      </w:t>
      </w:r>
      <w:proofErr w:type="gramStart"/>
      <w:r w:rsidRPr="00D61757">
        <w:rPr>
          <w:lang w:val="en-US"/>
        </w:rPr>
        <w:t>logger.debug(</w:t>
      </w:r>
      <w:proofErr w:type="gramEnd"/>
      <w:r w:rsidRPr="00D61757">
        <w:rPr>
          <w:lang w:val="en-US"/>
        </w:rPr>
        <w:t>str(name) + ": " + text)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(kick):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"Client %s kicked!" % name)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sock.send(</w:t>
      </w:r>
      <w:proofErr w:type="gramEnd"/>
      <w:r w:rsidRPr="00D61757">
        <w:rPr>
          <w:lang w:val="en-US"/>
        </w:rPr>
        <w:t>CONN_CLOSE_KICK)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userscount</w:t>
      </w:r>
      <w:proofErr w:type="gramEnd"/>
      <w:r w:rsidRPr="00D61757">
        <w:rPr>
          <w:lang w:val="en-US"/>
        </w:rPr>
        <w:t xml:space="preserve"> -= 1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del</w:t>
      </w:r>
      <w:proofErr w:type="gramEnd"/>
      <w:r w:rsidRPr="00D61757">
        <w:rPr>
          <w:lang w:val="en-US"/>
        </w:rPr>
        <w:t xml:space="preserve"> users[sock]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new</w:t>
      </w:r>
      <w:proofErr w:type="gramEnd"/>
      <w:r w:rsidRPr="00D61757">
        <w:rPr>
          <w:lang w:val="en-US"/>
        </w:rPr>
        <w:t xml:space="preserve"> = None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ANSWER_USERCOUNT + "_%s@" % (userscount),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sock.close()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(new == sock):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sock.send(</w:t>
      </w:r>
      <w:proofErr w:type="gramEnd"/>
      <w:r w:rsidRPr="00D61757">
        <w:rPr>
          <w:lang w:val="en-US"/>
        </w:rPr>
        <w:t>CONN_ALLOW)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</w:t>
      </w: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(restart):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clean()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word</w:t>
      </w:r>
      <w:proofErr w:type="gramEnd"/>
      <w:r w:rsidRPr="00D61757">
        <w:rPr>
          <w:lang w:val="en-US"/>
        </w:rPr>
        <w:t xml:space="preserve"> = gallows.generate()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usersword</w:t>
      </w:r>
      <w:proofErr w:type="gramEnd"/>
      <w:r w:rsidRPr="00D61757">
        <w:rPr>
          <w:lang w:val="en-US"/>
        </w:rPr>
        <w:t xml:space="preserve"> = "*" * len(word)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 xml:space="preserve">"\nSecret word generated! </w:t>
      </w:r>
      <w:proofErr w:type="gramStart"/>
      <w:r w:rsidRPr="00D61757">
        <w:rPr>
          <w:lang w:val="en-US"/>
        </w:rPr>
        <w:t>[%s].</w:t>
      </w:r>
      <w:proofErr w:type="gramEnd"/>
      <w:r w:rsidRPr="00D61757">
        <w:rPr>
          <w:lang w:val="en-US"/>
        </w:rPr>
        <w:t xml:space="preserve"> \nFor users: %s\n" % (word, usersword))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sendmsg(</w:t>
      </w:r>
      <w:proofErr w:type="gramEnd"/>
      <w:r w:rsidRPr="00D61757">
        <w:rPr>
          <w:lang w:val="en-US"/>
        </w:rPr>
        <w:t>PACKET_USERWORD + "_%s_%s@" % (usersword, gallows.attempts), sock)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s.changed = True                      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            </w:t>
      </w:r>
      <w:proofErr w:type="gramStart"/>
      <w:r w:rsidRPr="00D61757">
        <w:rPr>
          <w:lang w:val="en-US"/>
        </w:rPr>
        <w:t>restart</w:t>
      </w:r>
      <w:proofErr w:type="gramEnd"/>
      <w:r w:rsidRPr="00D61757">
        <w:rPr>
          <w:lang w:val="en-US"/>
        </w:rPr>
        <w:t xml:space="preserve">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lc</w:t>
      </w:r>
      <w:proofErr w:type="gramEnd"/>
      <w:r w:rsidRPr="00D61757">
        <w:rPr>
          <w:lang w:val="en-US"/>
        </w:rPr>
        <w:t xml:space="preserve"> = Listen_for_connections()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</w:t>
      </w: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disconnect(self):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global</w:t>
      </w:r>
      <w:proofErr w:type="gramEnd"/>
      <w:r w:rsidRPr="00D61757">
        <w:rPr>
          <w:lang w:val="en-US"/>
        </w:rPr>
        <w:t xml:space="preserve"> getout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for</w:t>
      </w:r>
      <w:proofErr w:type="gramEnd"/>
      <w:r w:rsidRPr="00D61757">
        <w:rPr>
          <w:lang w:val="en-US"/>
        </w:rPr>
        <w:t xml:space="preserve"> sock in users.keys():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try</w:t>
      </w:r>
      <w:proofErr w:type="gramEnd"/>
      <w:r w:rsidRPr="00D61757">
        <w:rPr>
          <w:lang w:val="en-US"/>
        </w:rPr>
        <w:t>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sock.send(</w:t>
      </w:r>
      <w:proofErr w:type="gramEnd"/>
      <w:r w:rsidRPr="00D61757">
        <w:rPr>
          <w:lang w:val="en-US"/>
        </w:rPr>
        <w:t>"#510")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except</w:t>
      </w:r>
      <w:proofErr w:type="gramEnd"/>
      <w:r w:rsidRPr="00D61757">
        <w:rPr>
          <w:lang w:val="en-US"/>
        </w:rPr>
        <w:t xml:space="preserve"> error, detail: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  </w:t>
      </w:r>
      <w:proofErr w:type="gramStart"/>
      <w:r w:rsidRPr="00D61757">
        <w:rPr>
          <w:lang w:val="en-US"/>
        </w:rPr>
        <w:t>logger.error(</w:t>
      </w:r>
      <w:proofErr w:type="gramEnd"/>
      <w:r w:rsidRPr="00D61757">
        <w:rPr>
          <w:lang w:val="en-US"/>
        </w:rPr>
        <w:t>detail)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sock.close()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  </w:t>
      </w:r>
      <w:proofErr w:type="gramStart"/>
      <w:r w:rsidRPr="00D61757">
        <w:rPr>
          <w:lang w:val="en-US"/>
        </w:rPr>
        <w:t>del</w:t>
      </w:r>
      <w:proofErr w:type="gramEnd"/>
      <w:r w:rsidRPr="00D61757">
        <w:rPr>
          <w:lang w:val="en-US"/>
        </w:rPr>
        <w:t xml:space="preserve"> users[sock]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sleep(</w:t>
      </w:r>
      <w:proofErr w:type="gramEnd"/>
      <w:r w:rsidRPr="00D61757">
        <w:rPr>
          <w:lang w:val="en-US"/>
        </w:rPr>
        <w:t>1)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"Server closed the connection\n")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server.close()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logger.info(</w:t>
      </w:r>
      <w:proofErr w:type="gramEnd"/>
      <w:r w:rsidRPr="00D61757">
        <w:rPr>
          <w:lang w:val="en-US"/>
        </w:rPr>
        <w:t>"Server closed")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    </w:t>
      </w:r>
      <w:proofErr w:type="gramStart"/>
      <w:r w:rsidRPr="00D61757">
        <w:rPr>
          <w:lang w:val="en-US"/>
        </w:rPr>
        <w:t>sockets.append(</w:t>
      </w:r>
      <w:proofErr w:type="gramEnd"/>
      <w:r w:rsidRPr="00D61757">
        <w:rPr>
          <w:lang w:val="en-US"/>
        </w:rPr>
        <w:t>"CLOSED")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parser</w:t>
      </w:r>
      <w:proofErr w:type="gramEnd"/>
      <w:r w:rsidRPr="00D61757">
        <w:rPr>
          <w:lang w:val="en-US"/>
        </w:rPr>
        <w:t xml:space="preserve"> = OptionParser()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parser.add_</w:t>
      </w:r>
      <w:proofErr w:type="gramStart"/>
      <w:r w:rsidRPr="00D61757">
        <w:rPr>
          <w:lang w:val="en-US"/>
        </w:rPr>
        <w:t>option(</w:t>
      </w:r>
      <w:proofErr w:type="gramEnd"/>
      <w:r w:rsidRPr="00D61757">
        <w:rPr>
          <w:lang w:val="en-US"/>
        </w:rPr>
        <w:t>"-t", "--type", dest="type", help="--- SERVER TYPE --- ""Main server: -t m""Alternative server: -t a")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>(</w:t>
      </w:r>
      <w:proofErr w:type="gramStart"/>
      <w:r w:rsidRPr="00D61757">
        <w:rPr>
          <w:lang w:val="en-US"/>
        </w:rPr>
        <w:t>options</w:t>
      </w:r>
      <w:proofErr w:type="gramEnd"/>
      <w:r w:rsidRPr="00D61757">
        <w:rPr>
          <w:lang w:val="en-US"/>
        </w:rPr>
        <w:t>, args) = parser.parse_</w:t>
      </w:r>
      <w:proofErr w:type="gramStart"/>
      <w:r w:rsidRPr="00D61757">
        <w:rPr>
          <w:lang w:val="en-US"/>
        </w:rPr>
        <w:t>args()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s = </w:t>
      </w:r>
      <w:proofErr w:type="gramStart"/>
      <w:r w:rsidRPr="00D61757">
        <w:rPr>
          <w:lang w:val="en-US"/>
        </w:rPr>
        <w:t>Server()</w:t>
      </w:r>
      <w:proofErr w:type="gramEnd"/>
      <w:r w:rsidRPr="00D61757">
        <w:rPr>
          <w:lang w:val="en-US"/>
        </w:rPr>
        <w:t xml:space="preserve">         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def</w:t>
      </w:r>
      <w:proofErr w:type="gramEnd"/>
      <w:r w:rsidRPr="00D61757">
        <w:rPr>
          <w:lang w:val="en-US"/>
        </w:rPr>
        <w:t xml:space="preserve"> start():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s.lc.start()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print</w:t>
      </w:r>
      <w:proofErr w:type="gramEnd"/>
      <w:r w:rsidRPr="00D61757">
        <w:rPr>
          <w:lang w:val="en-US"/>
        </w:rPr>
        <w:t xml:space="preserve"> "Started..."</w:t>
      </w:r>
    </w:p>
    <w:p w:rsidR="00D61757" w:rsidRPr="00D61757" w:rsidRDefault="00D61757" w:rsidP="00D61757">
      <w:pPr>
        <w:pStyle w:val="CodePython"/>
        <w:rPr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if</w:t>
      </w:r>
      <w:proofErr w:type="gramEnd"/>
      <w:r w:rsidRPr="00D61757">
        <w:rPr>
          <w:lang w:val="en-US"/>
        </w:rPr>
        <w:t xml:space="preserve"> (options.type == "a"):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HOST, PORT = SERV_ALT_HOST, SERV_ALT_PORT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pinger</w:t>
      </w:r>
      <w:proofErr w:type="gramEnd"/>
      <w:r w:rsidRPr="00D61757">
        <w:rPr>
          <w:lang w:val="en-US"/>
        </w:rPr>
        <w:t xml:space="preserve"> = Pinger()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pinger.start()</w:t>
      </w:r>
      <w:proofErr w:type="gramEnd"/>
      <w:r w:rsidRPr="00D61757">
        <w:rPr>
          <w:lang w:val="en-US"/>
        </w:rPr>
        <w:t xml:space="preserve">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main_server = False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elif</w:t>
      </w:r>
      <w:proofErr w:type="gramEnd"/>
      <w:r w:rsidRPr="00D61757">
        <w:rPr>
          <w:lang w:val="en-US"/>
        </w:rPr>
        <w:t xml:space="preserve"> (options.type == "m"):    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HOST, PORT = SERV_MAIN_HOST, SERV_MAIN_PORT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ponger</w:t>
      </w:r>
      <w:proofErr w:type="gramEnd"/>
      <w:r w:rsidRPr="00D61757">
        <w:rPr>
          <w:lang w:val="en-US"/>
        </w:rPr>
        <w:t xml:space="preserve"> = Ponger()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ponger.start()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main_server = True</w:t>
      </w:r>
    </w:p>
    <w:p w:rsidR="00D61757" w:rsidRPr="00D61757" w:rsidRDefault="00D61757" w:rsidP="00D61757">
      <w:pPr>
        <w:pStyle w:val="CodePython"/>
        <w:rPr>
          <w:lang w:val="en-US"/>
        </w:rPr>
      </w:pPr>
      <w:r w:rsidRPr="00D61757">
        <w:rPr>
          <w:lang w:val="en-US"/>
        </w:rPr>
        <w:t xml:space="preserve">  </w:t>
      </w:r>
      <w:proofErr w:type="gramStart"/>
      <w:r w:rsidRPr="00D61757">
        <w:rPr>
          <w:lang w:val="en-US"/>
        </w:rPr>
        <w:t>start()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else</w:t>
      </w:r>
      <w:proofErr w:type="gramEnd"/>
      <w:r w:rsidRPr="00D61757">
        <w:rPr>
          <w:lang w:val="en-US"/>
        </w:rPr>
        <w:t>: sys.exit(0)</w:t>
      </w:r>
    </w:p>
    <w:p w:rsidR="00D61757" w:rsidRDefault="00D61757" w:rsidP="00D61757">
      <w:pPr>
        <w:pStyle w:val="CodePython"/>
        <w:rPr>
          <w:u w:val="single"/>
          <w:lang w:val="en-US"/>
        </w:rPr>
      </w:pPr>
    </w:p>
    <w:p w:rsidR="00D61757" w:rsidRDefault="00D61757" w:rsidP="00D61757">
      <w:pPr>
        <w:pStyle w:val="CodePython"/>
        <w:rPr>
          <w:b/>
          <w:u w:val="single"/>
          <w:lang w:val="en-US"/>
        </w:rPr>
      </w:pPr>
      <w:r w:rsidRPr="00D61757">
        <w:rPr>
          <w:b/>
          <w:u w:val="single"/>
          <w:lang w:val="en-US"/>
        </w:rPr>
        <w:t>words.txt</w:t>
      </w:r>
    </w:p>
    <w:p w:rsidR="00D61757" w:rsidRDefault="00D61757" w:rsidP="00D61757">
      <w:pPr>
        <w:pStyle w:val="CodePython"/>
        <w:rPr>
          <w:b/>
          <w:u w:val="single"/>
          <w:lang w:val="en-US"/>
        </w:rPr>
      </w:pPr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cow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transport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fragile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definition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destination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critic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humanity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porcelain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comunity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doll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jeans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lastRenderedPageBreak/>
        <w:t>astronomy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monkey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christianity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damnation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biopsy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invasion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trinity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time</w:t>
      </w:r>
      <w:proofErr w:type="gramEnd"/>
    </w:p>
    <w:p w:rsidR="00D61757" w:rsidRPr="00D61757" w:rsidRDefault="00D61757" w:rsidP="00D61757">
      <w:pPr>
        <w:pStyle w:val="CodePython"/>
        <w:rPr>
          <w:lang w:val="en-US"/>
        </w:rPr>
      </w:pPr>
      <w:proofErr w:type="gramStart"/>
      <w:r w:rsidRPr="00D61757">
        <w:rPr>
          <w:lang w:val="en-US"/>
        </w:rPr>
        <w:t>chicken</w:t>
      </w:r>
      <w:proofErr w:type="gramEnd"/>
    </w:p>
    <w:p w:rsidR="00D61757" w:rsidRPr="00D61757" w:rsidRDefault="00D61757" w:rsidP="00D61757">
      <w:pPr>
        <w:pStyle w:val="CodePython"/>
        <w:rPr>
          <w:u w:val="single"/>
          <w:lang w:val="en-US"/>
        </w:rPr>
      </w:pPr>
    </w:p>
    <w:sectPr w:rsidR="00D61757" w:rsidRPr="00D61757" w:rsidSect="00FA0BDF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246F1"/>
    <w:multiLevelType w:val="hybridMultilevel"/>
    <w:tmpl w:val="51443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F02E7"/>
    <w:multiLevelType w:val="hybridMultilevel"/>
    <w:tmpl w:val="829E4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56B21"/>
    <w:multiLevelType w:val="hybridMultilevel"/>
    <w:tmpl w:val="57C80826"/>
    <w:lvl w:ilvl="0" w:tplc="D08407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grammar="clean"/>
  <w:attachedTemplate r:id="rId1"/>
  <w:stylePaneFormatFilter w:val="3F01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A0BDF"/>
    <w:rsid w:val="000B2F29"/>
    <w:rsid w:val="002020FB"/>
    <w:rsid w:val="00290F1B"/>
    <w:rsid w:val="003053C6"/>
    <w:rsid w:val="00313D55"/>
    <w:rsid w:val="00390A4B"/>
    <w:rsid w:val="004F10B7"/>
    <w:rsid w:val="00534401"/>
    <w:rsid w:val="0059496B"/>
    <w:rsid w:val="005F3746"/>
    <w:rsid w:val="00672892"/>
    <w:rsid w:val="006B391D"/>
    <w:rsid w:val="00741D66"/>
    <w:rsid w:val="00A367B1"/>
    <w:rsid w:val="00A66E2D"/>
    <w:rsid w:val="00B645B7"/>
    <w:rsid w:val="00BF6991"/>
    <w:rsid w:val="00CC4E0B"/>
    <w:rsid w:val="00D61757"/>
    <w:rsid w:val="00E05F03"/>
    <w:rsid w:val="00FA0BDF"/>
    <w:rsid w:val="00FA2E4D"/>
    <w:rsid w:val="00FB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45B7"/>
    <w:pPr>
      <w:widowControl w:val="0"/>
      <w:suppressAutoHyphens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sid w:val="00B645B7"/>
    <w:rPr>
      <w:rFonts w:ascii="StarSymbol" w:eastAsia="StarSymbol" w:hAnsi="StarSymbol" w:cs="StarSymbol"/>
      <w:sz w:val="18"/>
      <w:szCs w:val="18"/>
    </w:rPr>
  </w:style>
  <w:style w:type="character" w:customStyle="1" w:styleId="a4">
    <w:name w:val="Символ нумерации"/>
    <w:rsid w:val="00B645B7"/>
  </w:style>
  <w:style w:type="paragraph" w:styleId="a5">
    <w:name w:val="Body Text"/>
    <w:basedOn w:val="a"/>
    <w:rsid w:val="00B645B7"/>
    <w:pPr>
      <w:spacing w:after="283"/>
    </w:pPr>
  </w:style>
  <w:style w:type="paragraph" w:styleId="a6">
    <w:name w:val="Normal (Web)"/>
    <w:basedOn w:val="a"/>
    <w:link w:val="a7"/>
    <w:rsid w:val="00FA2E4D"/>
    <w:pPr>
      <w:widowControl/>
      <w:suppressAutoHyphens w:val="0"/>
      <w:spacing w:before="100" w:beforeAutospacing="1" w:after="119"/>
    </w:pPr>
    <w:rPr>
      <w:szCs w:val="24"/>
    </w:rPr>
  </w:style>
  <w:style w:type="character" w:customStyle="1" w:styleId="mw-headline">
    <w:name w:val="mw-headline"/>
    <w:basedOn w:val="a0"/>
    <w:rsid w:val="00534401"/>
  </w:style>
  <w:style w:type="character" w:customStyle="1" w:styleId="apple-style-span">
    <w:name w:val="apple-style-span"/>
    <w:basedOn w:val="a0"/>
    <w:rsid w:val="00FA0BDF"/>
  </w:style>
  <w:style w:type="paragraph" w:customStyle="1" w:styleId="CodePython">
    <w:name w:val="Code Python"/>
    <w:basedOn w:val="a6"/>
    <w:link w:val="CodePython0"/>
    <w:qFormat/>
    <w:rsid w:val="00FA0BDF"/>
    <w:pPr>
      <w:pBdr>
        <w:left w:val="single" w:sz="4" w:space="4" w:color="auto"/>
      </w:pBdr>
      <w:shd w:val="clear" w:color="auto" w:fill="B6DDE8" w:themeFill="accent5" w:themeFillTint="66"/>
      <w:spacing w:before="0" w:beforeAutospacing="0" w:after="0"/>
      <w:contextualSpacing/>
    </w:pPr>
    <w:rPr>
      <w:rFonts w:ascii="Consolas" w:hAnsi="Consolas"/>
      <w:sz w:val="22"/>
    </w:rPr>
  </w:style>
  <w:style w:type="paragraph" w:customStyle="1" w:styleId="1">
    <w:name w:val="Обычный1"/>
    <w:basedOn w:val="a6"/>
    <w:link w:val="a8"/>
    <w:qFormat/>
    <w:rsid w:val="00FA0BDF"/>
    <w:pPr>
      <w:spacing w:after="0"/>
      <w:ind w:left="720"/>
      <w:jc w:val="both"/>
    </w:pPr>
    <w:rPr>
      <w:rFonts w:eastAsia="StarSymbol"/>
      <w:color w:val="000000"/>
      <w:sz w:val="28"/>
      <w:szCs w:val="28"/>
    </w:rPr>
  </w:style>
  <w:style w:type="character" w:customStyle="1" w:styleId="a7">
    <w:name w:val="Обычный (веб) Знак"/>
    <w:basedOn w:val="a0"/>
    <w:link w:val="a6"/>
    <w:rsid w:val="00FA0BDF"/>
    <w:rPr>
      <w:sz w:val="24"/>
      <w:szCs w:val="24"/>
    </w:rPr>
  </w:style>
  <w:style w:type="character" w:customStyle="1" w:styleId="CodePython0">
    <w:name w:val="Code Python Знак"/>
    <w:basedOn w:val="a7"/>
    <w:link w:val="CodePython"/>
    <w:rsid w:val="00FA0BDF"/>
  </w:style>
  <w:style w:type="character" w:customStyle="1" w:styleId="a8">
    <w:name w:val="Обычный Знак"/>
    <w:basedOn w:val="a7"/>
    <w:link w:val="1"/>
    <w:rsid w:val="00FA0BDF"/>
    <w:rPr>
      <w:rFonts w:eastAsia="StarSymbol"/>
      <w:color w:val="000000"/>
      <w:sz w:val="28"/>
      <w:szCs w:val="28"/>
    </w:rPr>
  </w:style>
  <w:style w:type="paragraph" w:styleId="a9">
    <w:name w:val="Balloon Text"/>
    <w:basedOn w:val="a"/>
    <w:link w:val="aa"/>
    <w:rsid w:val="005F37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F3746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5F3746"/>
    <w:rPr>
      <w:i/>
      <w:iCs/>
    </w:rPr>
  </w:style>
  <w:style w:type="paragraph" w:styleId="ac">
    <w:name w:val="List Paragraph"/>
    <w:basedOn w:val="a"/>
    <w:uiPriority w:val="34"/>
    <w:qFormat/>
    <w:rsid w:val="005F3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080;%20&#1076;&#1086;&#1082;&#1091;&#1084;&#1077;&#1085;&#1090;&#1099;\Docs\&#1059;&#1095;&#1105;&#1073;&#1072;\&#1051;&#1072;&#1073;&#1086;&#1088;&#1072;&#1090;&#1086;&#1088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7D8B-A757-4D00-A91D-0C78D43F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Лабораторная.dotx</Template>
  <TotalTime>4</TotalTime>
  <Pages>30</Pages>
  <Words>7301</Words>
  <Characters>41620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Home</Company>
  <LinksUpToDate>false</LinksUpToDate>
  <CharactersWithSpaces>48824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Mobyman</dc:creator>
  <cp:lastModifiedBy>te355a04</cp:lastModifiedBy>
  <cp:revision>2</cp:revision>
  <cp:lastPrinted>1601-01-01T00:00:00Z</cp:lastPrinted>
  <dcterms:created xsi:type="dcterms:W3CDTF">2011-04-09T06:06:00Z</dcterms:created>
  <dcterms:modified xsi:type="dcterms:W3CDTF">2011-04-09T06:06:00Z</dcterms:modified>
</cp:coreProperties>
</file>